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1D525542" w14:textId="3DD8C2F2" w:rsidR="00324651" w:rsidRPr="009E37E9" w:rsidRDefault="005D082E" w:rsidP="00E37FEB">
      <w:pPr>
        <w:pStyle w:val="1"/>
        <w:rPr>
          <w:rFonts w:asciiTheme="minorHAnsi" w:hAnsiTheme="minorHAnsi"/>
          <w:bCs w:val="0"/>
          <w:color w:val="224EF2"/>
          <w:sz w:val="44"/>
        </w:rPr>
      </w:pPr>
      <w:r w:rsidRPr="009E37E9">
        <w:rPr>
          <w:rFonts w:asciiTheme="minorHAnsi" w:hAnsiTheme="minorHAnsi"/>
          <w:bCs w:val="0"/>
          <w:color w:val="224EF2"/>
          <w:sz w:val="44"/>
        </w:rPr>
        <w:t>Бриф</w:t>
      </w:r>
      <w:r w:rsidR="00E37FEB" w:rsidRPr="009E37E9">
        <w:rPr>
          <w:rFonts w:asciiTheme="minorHAnsi" w:hAnsiTheme="minorHAnsi"/>
          <w:bCs w:val="0"/>
          <w:color w:val="224EF2"/>
          <w:sz w:val="44"/>
        </w:rPr>
        <w:t xml:space="preserve"> </w:t>
      </w:r>
      <w:r w:rsidRPr="009E37E9">
        <w:rPr>
          <w:rFonts w:asciiTheme="minorHAnsi" w:hAnsiTheme="minorHAnsi"/>
          <w:bCs w:val="0"/>
          <w:color w:val="224EF2"/>
          <w:sz w:val="44"/>
        </w:rPr>
        <w:t>на</w:t>
      </w:r>
      <w:r w:rsidR="00E37FEB" w:rsidRPr="009E37E9">
        <w:rPr>
          <w:rFonts w:asciiTheme="minorHAnsi" w:hAnsiTheme="minorHAnsi"/>
          <w:bCs w:val="0"/>
          <w:color w:val="224EF2"/>
          <w:sz w:val="44"/>
        </w:rPr>
        <w:t xml:space="preserve"> </w:t>
      </w:r>
      <w:r w:rsidRPr="009E37E9">
        <w:rPr>
          <w:rFonts w:asciiTheme="minorHAnsi" w:hAnsiTheme="minorHAnsi"/>
          <w:bCs w:val="0"/>
          <w:color w:val="224EF2"/>
          <w:sz w:val="44"/>
        </w:rPr>
        <w:t>разработку</w:t>
      </w:r>
      <w:r w:rsidR="00E37FEB" w:rsidRPr="009E37E9">
        <w:rPr>
          <w:rFonts w:asciiTheme="minorHAnsi" w:hAnsiTheme="minorHAnsi"/>
          <w:bCs w:val="0"/>
          <w:color w:val="224EF2"/>
          <w:sz w:val="44"/>
        </w:rPr>
        <w:t xml:space="preserve"> </w:t>
      </w:r>
      <w:r w:rsidRPr="009E37E9">
        <w:rPr>
          <w:rFonts w:asciiTheme="minorHAnsi" w:hAnsiTheme="minorHAnsi"/>
          <w:bCs w:val="0"/>
          <w:color w:val="224EF2"/>
          <w:sz w:val="44"/>
          <w:lang w:val="en-US"/>
        </w:rPr>
        <w:t>landing</w:t>
      </w:r>
      <w:r w:rsidR="00E37FEB" w:rsidRPr="009E37E9">
        <w:rPr>
          <w:rFonts w:asciiTheme="minorHAnsi" w:hAnsiTheme="minorHAnsi"/>
          <w:bCs w:val="0"/>
          <w:color w:val="224EF2"/>
          <w:sz w:val="44"/>
        </w:rPr>
        <w:t xml:space="preserve"> </w:t>
      </w:r>
      <w:r w:rsidRPr="009E37E9">
        <w:rPr>
          <w:rFonts w:asciiTheme="minorHAnsi" w:hAnsiTheme="minorHAnsi"/>
          <w:bCs w:val="0"/>
          <w:color w:val="224EF2"/>
          <w:sz w:val="44"/>
          <w:lang w:val="en-US"/>
        </w:rPr>
        <w:t>page</w:t>
      </w:r>
    </w:p>
    <w:p w14:paraId="7A9D99B8" w14:textId="77777777" w:rsidR="007F2A37" w:rsidRPr="009E37E9" w:rsidRDefault="007F2A37" w:rsidP="007F2A37">
      <w:pPr>
        <w:rPr>
          <w:rFonts w:asciiTheme="minorHAnsi" w:hAnsiTheme="minorHAnsi"/>
        </w:rPr>
      </w:pPr>
    </w:p>
    <w:p w14:paraId="0B1F1265" w14:textId="26300E04" w:rsidR="0026107F" w:rsidRPr="009E37E9" w:rsidRDefault="00E37FEB" w:rsidP="00B114B0">
      <w:pPr>
        <w:spacing w:line="288" w:lineRule="auto"/>
        <w:rPr>
          <w:rFonts w:asciiTheme="minorHAnsi" w:hAnsiTheme="minorHAnsi" w:cs="Arial"/>
          <w:color w:val="0D0D0D" w:themeColor="text1" w:themeTint="F2"/>
          <w:sz w:val="20"/>
          <w:szCs w:val="20"/>
        </w:rPr>
      </w:pPr>
      <w:r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 xml:space="preserve">Для того, чтобы лучше понять вашу сферу деятельности, а также какие задачи должен решать ваш </w:t>
      </w:r>
      <w:proofErr w:type="spellStart"/>
      <w:r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>лендинг</w:t>
      </w:r>
      <w:proofErr w:type="spellEnd"/>
      <w:r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 xml:space="preserve"> прошу заполнить </w:t>
      </w:r>
      <w:r w:rsidR="005D082E"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 xml:space="preserve">данный </w:t>
      </w:r>
      <w:r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 xml:space="preserve">бриф. </w:t>
      </w:r>
    </w:p>
    <w:p w14:paraId="1A5CAD05" w14:textId="77777777" w:rsidR="00DD3F8C" w:rsidRPr="009E37E9" w:rsidRDefault="00DD3F8C" w:rsidP="00B114B0">
      <w:pPr>
        <w:spacing w:line="288" w:lineRule="auto"/>
        <w:rPr>
          <w:rFonts w:asciiTheme="minorHAnsi" w:hAnsiTheme="minorHAnsi" w:cs="Arial"/>
          <w:color w:val="0D0D0D" w:themeColor="text1" w:themeTint="F2"/>
          <w:sz w:val="20"/>
          <w:szCs w:val="20"/>
        </w:rPr>
      </w:pPr>
    </w:p>
    <w:p w14:paraId="1A1F6C23" w14:textId="45CA7604" w:rsidR="00B114B0" w:rsidRPr="009E37E9" w:rsidRDefault="00A07A30" w:rsidP="00B114B0">
      <w:pPr>
        <w:spacing w:line="288" w:lineRule="auto"/>
        <w:rPr>
          <w:rFonts w:asciiTheme="minorHAnsi" w:hAnsiTheme="minorHAnsi"/>
          <w:sz w:val="20"/>
          <w:szCs w:val="20"/>
        </w:rPr>
      </w:pPr>
      <w:r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 xml:space="preserve">Заполненный бриф отправьте, пожалуйста, </w:t>
      </w:r>
      <w:r w:rsidR="00B114B0"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>мне на почту</w:t>
      </w:r>
      <w:r w:rsidR="00B114B0" w:rsidRPr="009E37E9">
        <w:rPr>
          <w:rFonts w:asciiTheme="minorHAnsi" w:hAnsiTheme="minorHAnsi" w:cs="Arial"/>
          <w:sz w:val="20"/>
          <w:szCs w:val="20"/>
        </w:rPr>
        <w:t xml:space="preserve"> </w:t>
      </w:r>
      <w:hyperlink r:id="rId8" w:history="1"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  <w:lang w:val="en-US"/>
          </w:rPr>
          <w:t>s</w:t>
        </w:r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</w:rPr>
          <w:t>-</w:t>
        </w:r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  <w:lang w:val="en-US"/>
          </w:rPr>
          <w:t>fresh</w:t>
        </w:r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</w:rPr>
          <w:t>@</w:t>
        </w:r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  <w:lang w:val="en-US"/>
          </w:rPr>
          <w:t>list</w:t>
        </w:r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</w:rPr>
          <w:t>.</w:t>
        </w:r>
        <w:r w:rsidR="00E37FEB" w:rsidRPr="009E37E9">
          <w:rPr>
            <w:rStyle w:val="a3"/>
            <w:rFonts w:asciiTheme="minorHAnsi" w:hAnsiTheme="minorHAnsi" w:cs="Arial"/>
            <w:color w:val="224EF2"/>
            <w:sz w:val="20"/>
            <w:szCs w:val="20"/>
            <w:lang w:val="en-US"/>
          </w:rPr>
          <w:t>ru</w:t>
        </w:r>
      </w:hyperlink>
      <w:r w:rsidR="00E37FEB" w:rsidRPr="009E37E9">
        <w:rPr>
          <w:rFonts w:asciiTheme="minorHAnsi" w:hAnsiTheme="minorHAnsi" w:cs="Arial"/>
          <w:sz w:val="20"/>
          <w:szCs w:val="20"/>
        </w:rPr>
        <w:t xml:space="preserve"> </w:t>
      </w:r>
      <w:r w:rsidR="00B114B0" w:rsidRPr="009E37E9">
        <w:rPr>
          <w:rFonts w:asciiTheme="minorHAnsi" w:hAnsiTheme="minorHAnsi" w:cs="Arial"/>
          <w:color w:val="0D0D0D" w:themeColor="text1" w:themeTint="F2"/>
          <w:sz w:val="20"/>
          <w:szCs w:val="20"/>
        </w:rPr>
        <w:t>или</w:t>
      </w:r>
      <w:r w:rsidR="00B114B0" w:rsidRPr="009E37E9">
        <w:rPr>
          <w:rFonts w:asciiTheme="minorHAnsi" w:hAnsiTheme="minorHAnsi" w:cs="Arial"/>
          <w:sz w:val="20"/>
          <w:szCs w:val="20"/>
        </w:rPr>
        <w:t xml:space="preserve"> </w:t>
      </w:r>
      <w:hyperlink r:id="rId9" w:history="1">
        <w:r w:rsidR="00E37FEB" w:rsidRPr="009E37E9">
          <w:rPr>
            <w:rStyle w:val="a3"/>
            <w:rFonts w:asciiTheme="minorHAnsi" w:hAnsiTheme="minorHAnsi"/>
            <w:color w:val="224EF2"/>
            <w:sz w:val="20"/>
            <w:szCs w:val="20"/>
          </w:rPr>
          <w:t>https://vk.com/sfresh88</w:t>
        </w:r>
      </w:hyperlink>
      <w:r w:rsidR="00E37FEB" w:rsidRPr="009E37E9">
        <w:rPr>
          <w:rFonts w:asciiTheme="minorHAnsi" w:hAnsiTheme="minorHAnsi"/>
          <w:sz w:val="20"/>
          <w:szCs w:val="20"/>
        </w:rPr>
        <w:t xml:space="preserve"> </w:t>
      </w:r>
    </w:p>
    <w:p w14:paraId="63791D7F" w14:textId="77777777" w:rsidR="00E37FEB" w:rsidRPr="009E37E9" w:rsidRDefault="00E37FEB" w:rsidP="00B114B0">
      <w:pPr>
        <w:spacing w:line="288" w:lineRule="auto"/>
        <w:rPr>
          <w:rFonts w:asciiTheme="minorHAnsi" w:hAnsiTheme="minorHAnsi" w:cs="Arial"/>
          <w:sz w:val="20"/>
          <w:szCs w:val="20"/>
        </w:rPr>
      </w:pPr>
    </w:p>
    <w:p w14:paraId="68274BF6" w14:textId="20ABA5B2" w:rsidR="00E15AF6" w:rsidRPr="009E37E9" w:rsidRDefault="002D4CFF" w:rsidP="00C921BC">
      <w:pPr>
        <w:rPr>
          <w:rFonts w:asciiTheme="minorHAnsi" w:hAnsiTheme="minorHAnsi" w:cs="Arial"/>
          <w:color w:val="224EF2"/>
          <w:sz w:val="36"/>
          <w:szCs w:val="40"/>
        </w:rPr>
      </w:pPr>
      <w:r w:rsidRPr="009E37E9">
        <w:rPr>
          <w:rFonts w:asciiTheme="minorHAnsi" w:hAnsiTheme="minorHAnsi" w:cs="Arial"/>
          <w:color w:val="224EF2"/>
          <w:sz w:val="36"/>
          <w:szCs w:val="40"/>
        </w:rPr>
        <w:t>Контактная информация</w:t>
      </w:r>
    </w:p>
    <w:tbl>
      <w:tblPr>
        <w:tblW w:w="10206" w:type="dxa"/>
        <w:tblInd w:w="108" w:type="dxa"/>
        <w:tblBorders>
          <w:top w:val="dashed" w:sz="4" w:space="0" w:color="224EF2"/>
          <w:left w:val="dashed" w:sz="4" w:space="0" w:color="224EF2"/>
          <w:bottom w:val="dashed" w:sz="4" w:space="0" w:color="224EF2"/>
          <w:right w:val="dashed" w:sz="4" w:space="0" w:color="224EF2"/>
          <w:insideH w:val="dashed" w:sz="4" w:space="0" w:color="224EF2"/>
          <w:insideV w:val="dashed" w:sz="4" w:space="0" w:color="224EF2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3402"/>
        <w:gridCol w:w="6804"/>
      </w:tblGrid>
      <w:tr w:rsidR="00427875" w:rsidRPr="009E37E9" w14:paraId="37653BF9" w14:textId="77777777" w:rsidTr="009B7C93">
        <w:trPr>
          <w:trHeight w:val="1216"/>
        </w:trPr>
        <w:tc>
          <w:tcPr>
            <w:tcW w:w="3402" w:type="dxa"/>
            <w:shd w:val="clear" w:color="auto" w:fill="FCEFF1"/>
            <w:vAlign w:val="center"/>
          </w:tcPr>
          <w:p w14:paraId="274D2ABF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  <w:p w14:paraId="67EF114D" w14:textId="77777777" w:rsidR="00427875" w:rsidRPr="009E37E9" w:rsidRDefault="00C921BC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  <w:r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>Контактная лицо</w:t>
            </w:r>
          </w:p>
          <w:p w14:paraId="5977A950" w14:textId="77777777" w:rsidR="00196D9C" w:rsidRPr="009E37E9" w:rsidRDefault="00196D9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ФИО</w:t>
            </w:r>
          </w:p>
          <w:p w14:paraId="5EA742F1" w14:textId="77777777" w:rsidR="00196D9C" w:rsidRPr="009E37E9" w:rsidRDefault="00196D9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Телефон</w:t>
            </w:r>
          </w:p>
          <w:p w14:paraId="51C0126F" w14:textId="77777777" w:rsidR="00196D9C" w:rsidRPr="009E37E9" w:rsidRDefault="00196D9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lang w:val="en-US"/>
              </w:rPr>
              <w:t>E</w:t>
            </w: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-</w:t>
            </w: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lang w:val="en-US"/>
              </w:rPr>
              <w:t>mail</w:t>
            </w:r>
          </w:p>
          <w:p w14:paraId="566DB0E2" w14:textId="77777777" w:rsidR="00196D9C" w:rsidRPr="009E37E9" w:rsidRDefault="00196D9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А</w:t>
            </w:r>
            <w:r w:rsidR="00C921BC"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ккаунт в социальной се</w:t>
            </w: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ти</w:t>
            </w:r>
          </w:p>
          <w:p w14:paraId="509001F7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3FA8522C" w14:textId="77777777" w:rsidR="00427875" w:rsidRPr="00780235" w:rsidRDefault="00427875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0651F0" w:rsidRPr="009E37E9" w14:paraId="4E2DB9B2" w14:textId="77777777" w:rsidTr="009B7C93">
        <w:trPr>
          <w:trHeight w:val="740"/>
        </w:trPr>
        <w:tc>
          <w:tcPr>
            <w:tcW w:w="3402" w:type="dxa"/>
            <w:shd w:val="clear" w:color="auto" w:fill="FCEFF1"/>
            <w:vAlign w:val="center"/>
          </w:tcPr>
          <w:p w14:paraId="4927C397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  <w:p w14:paraId="41BA9F11" w14:textId="77777777" w:rsidR="000651F0" w:rsidRPr="009E37E9" w:rsidRDefault="00196D9C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  <w:r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>Название компании</w:t>
            </w:r>
          </w:p>
          <w:p w14:paraId="15874A81" w14:textId="3ED01ADB" w:rsidR="00C921BC" w:rsidRPr="009E37E9" w:rsidRDefault="00C921B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Отправьте логотип отдельным файлов</w:t>
            </w:r>
            <w:r w:rsidR="000426D5"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 xml:space="preserve"> в исходнике или </w:t>
            </w:r>
            <w:proofErr w:type="spellStart"/>
            <w:r w:rsidR="000426D5"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lang w:val="en-US"/>
              </w:rPr>
              <w:t>png</w:t>
            </w:r>
            <w:proofErr w:type="spellEnd"/>
          </w:p>
          <w:p w14:paraId="2F752053" w14:textId="77777777" w:rsidR="00CE178D" w:rsidRPr="009E37E9" w:rsidRDefault="00CE178D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3B65DF21" w14:textId="77777777" w:rsidR="000651F0" w:rsidRPr="00780235" w:rsidRDefault="000651F0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D7CC9" w:rsidRPr="009E37E9" w14:paraId="03877E60" w14:textId="77777777" w:rsidTr="009B7C93">
        <w:trPr>
          <w:trHeight w:val="1562"/>
        </w:trPr>
        <w:tc>
          <w:tcPr>
            <w:tcW w:w="3402" w:type="dxa"/>
            <w:shd w:val="clear" w:color="auto" w:fill="FCEFF1"/>
            <w:vAlign w:val="center"/>
          </w:tcPr>
          <w:p w14:paraId="0241F7C1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  <w:p w14:paraId="4B39D128" w14:textId="77777777" w:rsidR="005D7CC9" w:rsidRPr="009E37E9" w:rsidRDefault="005D7CC9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  <w:r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>Контакты компании</w:t>
            </w:r>
            <w:r w:rsidR="00196D9C"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>, которые необходимо указать на сайте</w:t>
            </w:r>
          </w:p>
          <w:p w14:paraId="0419D02A" w14:textId="77777777" w:rsidR="005D7CC9" w:rsidRPr="009E37E9" w:rsidRDefault="005D7CC9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Телефон,</w:t>
            </w:r>
          </w:p>
          <w:p w14:paraId="6D538C8F" w14:textId="77777777" w:rsidR="005D7CC9" w:rsidRPr="009E37E9" w:rsidRDefault="00196D9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Электронная почта</w:t>
            </w:r>
          </w:p>
          <w:p w14:paraId="394437B8" w14:textId="77777777" w:rsidR="00196D9C" w:rsidRPr="009E37E9" w:rsidRDefault="00196D9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Адрес</w:t>
            </w:r>
          </w:p>
          <w:p w14:paraId="37CA6621" w14:textId="77777777" w:rsidR="005D7CC9" w:rsidRPr="009E37E9" w:rsidRDefault="005D7CC9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Часы работы</w:t>
            </w:r>
          </w:p>
          <w:p w14:paraId="091A6BBC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55A3AF43" w14:textId="77777777" w:rsidR="005D7CC9" w:rsidRPr="00780235" w:rsidRDefault="005D7CC9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D7CC9" w:rsidRPr="009E37E9" w14:paraId="5C7692F7" w14:textId="77777777" w:rsidTr="009B7C93">
        <w:trPr>
          <w:trHeight w:val="968"/>
        </w:trPr>
        <w:tc>
          <w:tcPr>
            <w:tcW w:w="3402" w:type="dxa"/>
            <w:shd w:val="clear" w:color="auto" w:fill="FCEFF1"/>
            <w:vAlign w:val="center"/>
          </w:tcPr>
          <w:p w14:paraId="6ABCD09C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  <w:p w14:paraId="689BF298" w14:textId="77777777" w:rsidR="005D7CC9" w:rsidRPr="009E37E9" w:rsidRDefault="005D7CC9" w:rsidP="00C921BC">
            <w:pPr>
              <w:rPr>
                <w:rFonts w:asciiTheme="minorHAnsi" w:hAnsiTheme="minorHAnsi" w:cs="Arial"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 xml:space="preserve">Электронная почта для заявок с сайта </w:t>
            </w: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</w:rPr>
              <w:t>(не фигурирует на сайте)</w:t>
            </w:r>
          </w:p>
          <w:p w14:paraId="0007E4F9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9E7CB7F" w14:textId="77777777" w:rsidR="005D7CC9" w:rsidRPr="00780235" w:rsidRDefault="005D7CC9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196D9C" w:rsidRPr="009E37E9" w14:paraId="35A062AB" w14:textId="77777777" w:rsidTr="009B7C93">
        <w:trPr>
          <w:trHeight w:val="357"/>
        </w:trPr>
        <w:tc>
          <w:tcPr>
            <w:tcW w:w="3402" w:type="dxa"/>
            <w:shd w:val="clear" w:color="auto" w:fill="FCEFF1"/>
            <w:vAlign w:val="center"/>
          </w:tcPr>
          <w:p w14:paraId="41B6B013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  <w:p w14:paraId="188D903D" w14:textId="77777777" w:rsidR="00196D9C" w:rsidRPr="009E37E9" w:rsidRDefault="00196D9C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  <w:r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>Откуда вы узнали обо мне</w:t>
            </w:r>
          </w:p>
          <w:p w14:paraId="4BF0EE50" w14:textId="77777777" w:rsidR="00CE178D" w:rsidRPr="009E37E9" w:rsidRDefault="00CE178D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74F35212" w14:textId="77777777" w:rsidR="00196D9C" w:rsidRPr="00780235" w:rsidRDefault="00196D9C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</w:tbl>
    <w:p w14:paraId="64F603C6" w14:textId="77777777" w:rsidR="00C921BC" w:rsidRPr="009E37E9" w:rsidRDefault="00C921BC" w:rsidP="00C921BC">
      <w:pPr>
        <w:rPr>
          <w:rFonts w:asciiTheme="minorHAnsi" w:hAnsiTheme="minorHAnsi" w:cs="Arial"/>
          <w:color w:val="6666FF"/>
          <w:sz w:val="40"/>
          <w:szCs w:val="40"/>
        </w:rPr>
      </w:pPr>
    </w:p>
    <w:p w14:paraId="4CFBB1F9" w14:textId="77777777" w:rsidR="00C921BC" w:rsidRPr="009E37E9" w:rsidRDefault="002D4CFF" w:rsidP="00C921BC">
      <w:pPr>
        <w:rPr>
          <w:rFonts w:asciiTheme="minorHAnsi" w:hAnsiTheme="minorHAnsi" w:cs="Arial"/>
          <w:color w:val="224EF2"/>
          <w:sz w:val="36"/>
          <w:szCs w:val="40"/>
        </w:rPr>
      </w:pPr>
      <w:r w:rsidRPr="009E37E9">
        <w:rPr>
          <w:rFonts w:asciiTheme="minorHAnsi" w:hAnsiTheme="minorHAnsi" w:cs="Arial"/>
          <w:color w:val="224EF2"/>
          <w:sz w:val="36"/>
          <w:szCs w:val="40"/>
        </w:rPr>
        <w:t>Общая информация о компании</w:t>
      </w:r>
    </w:p>
    <w:tbl>
      <w:tblPr>
        <w:tblW w:w="10206" w:type="dxa"/>
        <w:tblInd w:w="108" w:type="dxa"/>
        <w:tblBorders>
          <w:top w:val="dashed" w:sz="4" w:space="0" w:color="224EF2"/>
          <w:left w:val="dashed" w:sz="4" w:space="0" w:color="224EF2"/>
          <w:bottom w:val="dashed" w:sz="4" w:space="0" w:color="224EF2"/>
          <w:right w:val="dashed" w:sz="4" w:space="0" w:color="224EF2"/>
          <w:insideH w:val="dashed" w:sz="4" w:space="0" w:color="224EF2"/>
          <w:insideV w:val="dashed" w:sz="4" w:space="0" w:color="224EF2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3402"/>
        <w:gridCol w:w="6804"/>
      </w:tblGrid>
      <w:tr w:rsidR="000651F0" w:rsidRPr="009E37E9" w14:paraId="7CC0A3F4" w14:textId="77777777" w:rsidTr="00E15AF6">
        <w:trPr>
          <w:trHeight w:val="982"/>
        </w:trPr>
        <w:tc>
          <w:tcPr>
            <w:tcW w:w="3402" w:type="dxa"/>
            <w:shd w:val="clear" w:color="auto" w:fill="FCEFF1"/>
            <w:vAlign w:val="center"/>
          </w:tcPr>
          <w:p w14:paraId="5922FC83" w14:textId="77777777" w:rsidR="00E15AF6" w:rsidRPr="009E37E9" w:rsidRDefault="00E15AF6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</w:p>
          <w:p w14:paraId="6EE77EA3" w14:textId="5E1CBE18" w:rsidR="002D4CFF" w:rsidRPr="009E37E9" w:rsidRDefault="002D4CFF" w:rsidP="00C921BC">
            <w:pPr>
              <w:rPr>
                <w:rFonts w:asciiTheme="minorHAnsi" w:hAnsiTheme="minorHAnsi" w:cs="Arial"/>
                <w:color w:val="0D0D0D" w:themeColor="text1" w:themeTint="F2"/>
                <w:sz w:val="22"/>
              </w:rPr>
            </w:pPr>
            <w:r w:rsidRPr="009E37E9">
              <w:rPr>
                <w:rFonts w:asciiTheme="minorHAnsi" w:hAnsiTheme="minorHAnsi" w:cs="Arial"/>
                <w:color w:val="0D0D0D" w:themeColor="text1" w:themeTint="F2"/>
                <w:sz w:val="22"/>
              </w:rPr>
              <w:t>Что выступает объектом рекламы? Опишите его</w:t>
            </w:r>
          </w:p>
          <w:p w14:paraId="2B1580FD" w14:textId="77777777" w:rsidR="00E15AF6" w:rsidRPr="009E37E9" w:rsidRDefault="002D4CF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Товар, услуга, сама компания</w:t>
            </w:r>
          </w:p>
          <w:p w14:paraId="41F2239C" w14:textId="1BC9E2FB" w:rsidR="00E15AF6" w:rsidRPr="009E37E9" w:rsidRDefault="00E15AF6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14CDCD6" w14:textId="77777777" w:rsidR="000651F0" w:rsidRPr="009E37E9" w:rsidRDefault="000651F0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335FBA29" w14:textId="77777777" w:rsidTr="00E15AF6">
        <w:trPr>
          <w:trHeight w:val="1407"/>
        </w:trPr>
        <w:tc>
          <w:tcPr>
            <w:tcW w:w="3402" w:type="dxa"/>
            <w:shd w:val="clear" w:color="auto" w:fill="FCEFF1"/>
            <w:vAlign w:val="center"/>
          </w:tcPr>
          <w:p w14:paraId="0646F64F" w14:textId="77777777" w:rsidR="00B770C8" w:rsidRPr="009E37E9" w:rsidRDefault="00B770C8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055EB9E9" w14:textId="77777777" w:rsidR="005B76F1" w:rsidRPr="009E37E9" w:rsidRDefault="005B76F1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Ассортимент</w:t>
            </w:r>
          </w:p>
          <w:p w14:paraId="6B57E5C5" w14:textId="77777777" w:rsidR="005B76F1" w:rsidRPr="009E37E9" w:rsidRDefault="005B76F1" w:rsidP="005B76F1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Если речь идет о нескольких товарах, укажите, их ассортимент. Если об услугах – приведите их список.</w:t>
            </w:r>
          </w:p>
          <w:p w14:paraId="1E0EDED0" w14:textId="77777777" w:rsidR="00477EF9" w:rsidRPr="009E37E9" w:rsidRDefault="00477EF9" w:rsidP="005B76F1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3B8689C2" w14:textId="77777777" w:rsidR="005B76F1" w:rsidRPr="009E37E9" w:rsidRDefault="005B76F1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0651F0" w:rsidRPr="009E37E9" w14:paraId="1082F230" w14:textId="77777777" w:rsidTr="00E15AF6">
        <w:trPr>
          <w:trHeight w:val="704"/>
        </w:trPr>
        <w:tc>
          <w:tcPr>
            <w:tcW w:w="3402" w:type="dxa"/>
            <w:shd w:val="clear" w:color="auto" w:fill="FCEFF1"/>
            <w:vAlign w:val="center"/>
          </w:tcPr>
          <w:p w14:paraId="2616B413" w14:textId="77777777" w:rsidR="00477EF9" w:rsidRPr="009E37E9" w:rsidRDefault="00477EF9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006F9F8" w14:textId="77777777" w:rsidR="000651F0" w:rsidRPr="009E37E9" w:rsidRDefault="002D4CFF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Кто Ваш основной клиент?</w:t>
            </w:r>
            <w:r w:rsidR="005B76F1"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 Опишите его</w:t>
            </w:r>
          </w:p>
          <w:p w14:paraId="7A7572D5" w14:textId="77777777" w:rsidR="00477EF9" w:rsidRPr="009E37E9" w:rsidRDefault="00477EF9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6C36193" w14:textId="77777777" w:rsidR="000651F0" w:rsidRPr="009E37E9" w:rsidRDefault="000651F0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0651F0" w:rsidRPr="009E37E9" w14:paraId="5A2F0B95" w14:textId="77777777" w:rsidTr="00E15AF6">
        <w:trPr>
          <w:trHeight w:val="698"/>
        </w:trPr>
        <w:tc>
          <w:tcPr>
            <w:tcW w:w="3402" w:type="dxa"/>
            <w:shd w:val="clear" w:color="auto" w:fill="FCEFF1"/>
            <w:vAlign w:val="center"/>
          </w:tcPr>
          <w:p w14:paraId="36B07A5B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B52D80A" w14:textId="77777777" w:rsidR="000651F0" w:rsidRPr="009E37E9" w:rsidRDefault="002D4CF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Какие проблемы Вашего клиента Вы решаете?</w:t>
            </w:r>
          </w:p>
          <w:p w14:paraId="0A91CE3E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16A1D9D9" w14:textId="77777777" w:rsidR="000651F0" w:rsidRPr="009E37E9" w:rsidRDefault="000651F0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D7CC9" w:rsidRPr="009E37E9" w14:paraId="3BC0017B" w14:textId="77777777" w:rsidTr="00E15AF6">
        <w:trPr>
          <w:trHeight w:val="1137"/>
        </w:trPr>
        <w:tc>
          <w:tcPr>
            <w:tcW w:w="3402" w:type="dxa"/>
            <w:shd w:val="clear" w:color="auto" w:fill="FCEFF1"/>
            <w:vAlign w:val="center"/>
          </w:tcPr>
          <w:p w14:paraId="2436CF73" w14:textId="77777777" w:rsidR="00477EF9" w:rsidRPr="009E37E9" w:rsidRDefault="00477EF9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65C1441E" w14:textId="77777777" w:rsidR="005D7CC9" w:rsidRPr="009E37E9" w:rsidRDefault="002D4CFF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Какие сомнения </w:t>
            </w:r>
            <w:r w:rsidR="005B76F1"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клиента 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нужно преодолеть, чтобы побудить его совершить покупку?</w:t>
            </w:r>
          </w:p>
          <w:p w14:paraId="59DC4458" w14:textId="77777777" w:rsidR="00477EF9" w:rsidRPr="009E37E9" w:rsidRDefault="00477EF9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7236CF6A" w14:textId="77777777" w:rsidR="005D7CC9" w:rsidRPr="009E37E9" w:rsidRDefault="005D7CC9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C921BC" w:rsidRPr="009E37E9" w14:paraId="72AFAB4C" w14:textId="77777777" w:rsidTr="00E15AF6">
        <w:trPr>
          <w:trHeight w:val="826"/>
        </w:trPr>
        <w:tc>
          <w:tcPr>
            <w:tcW w:w="3402" w:type="dxa"/>
            <w:shd w:val="clear" w:color="auto" w:fill="FCEFF1"/>
            <w:vAlign w:val="center"/>
          </w:tcPr>
          <w:p w14:paraId="425F2ED4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894657D" w14:textId="77777777" w:rsidR="00C921BC" w:rsidRPr="009E37E9" w:rsidRDefault="00C921BC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Ссылка на сайты Ваших основных конкурентов (2-3 сайта)</w:t>
            </w:r>
          </w:p>
          <w:p w14:paraId="50059BC8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236282B" w14:textId="77777777" w:rsidR="00C921BC" w:rsidRPr="009E37E9" w:rsidRDefault="00C921BC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C921BC" w:rsidRPr="009E37E9" w14:paraId="652D59A1" w14:textId="77777777" w:rsidTr="00E15AF6">
        <w:trPr>
          <w:trHeight w:val="1404"/>
        </w:trPr>
        <w:tc>
          <w:tcPr>
            <w:tcW w:w="3402" w:type="dxa"/>
            <w:shd w:val="clear" w:color="auto" w:fill="FCEFF1"/>
            <w:vAlign w:val="center"/>
          </w:tcPr>
          <w:p w14:paraId="50064A85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84B6CDC" w14:textId="77777777" w:rsidR="00C921BC" w:rsidRPr="009E37E9" w:rsidRDefault="00C921BC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Сильные стороны конкурентов</w:t>
            </w:r>
          </w:p>
          <w:p w14:paraId="609C1434" w14:textId="77777777" w:rsidR="00C921BC" w:rsidRPr="009E37E9" w:rsidRDefault="00C921B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В чем услуги/товары Ваших конкурентов лучше Вашего?</w:t>
            </w:r>
          </w:p>
          <w:p w14:paraId="5EBFF863" w14:textId="77777777" w:rsidR="00C921BC" w:rsidRPr="009E37E9" w:rsidRDefault="00C921BC" w:rsidP="00C921BC">
            <w:pPr>
              <w:rPr>
                <w:rFonts w:asciiTheme="minorHAnsi" w:hAnsiTheme="minorHAnsi" w:cs="Arial"/>
                <w:i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000000" w:themeColor="text1"/>
                <w:sz w:val="22"/>
              </w:rPr>
              <w:t>Слабые стороны конкурентов</w:t>
            </w:r>
          </w:p>
          <w:p w14:paraId="1C65AF8E" w14:textId="77777777" w:rsidR="00C921BC" w:rsidRPr="009E37E9" w:rsidRDefault="00C921B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На каких слабостях Ваших конкурентов можно сыграть? В чем они уступают вам?</w:t>
            </w:r>
          </w:p>
          <w:p w14:paraId="05A8E495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3B55C9D9" w14:textId="77777777" w:rsidR="00C921BC" w:rsidRPr="009E37E9" w:rsidRDefault="00C921BC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C921BC" w:rsidRPr="009E37E9" w14:paraId="70CC26AC" w14:textId="77777777" w:rsidTr="00E15AF6">
        <w:trPr>
          <w:trHeight w:val="1092"/>
        </w:trPr>
        <w:tc>
          <w:tcPr>
            <w:tcW w:w="3402" w:type="dxa"/>
            <w:shd w:val="clear" w:color="auto" w:fill="FCEFF1"/>
            <w:vAlign w:val="center"/>
          </w:tcPr>
          <w:p w14:paraId="040C88E5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17D4607D" w14:textId="77777777" w:rsidR="00C921BC" w:rsidRPr="009E37E9" w:rsidRDefault="00C921BC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Географическая структура</w:t>
            </w:r>
          </w:p>
          <w:p w14:paraId="6FEC7668" w14:textId="77777777" w:rsidR="00C921BC" w:rsidRPr="009E37E9" w:rsidRDefault="00C921B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В каком населенном пункте, регионе, стране (странах) Вы работаете?</w:t>
            </w:r>
          </w:p>
          <w:p w14:paraId="49865D92" w14:textId="77777777" w:rsidR="00477EF9" w:rsidRPr="009E37E9" w:rsidRDefault="00477EF9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2C092CA" w14:textId="77777777" w:rsidR="00C921BC" w:rsidRPr="009E37E9" w:rsidRDefault="00C921BC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4036EAD2" w14:textId="77777777" w:rsidTr="00E15AF6">
        <w:trPr>
          <w:trHeight w:val="541"/>
        </w:trPr>
        <w:tc>
          <w:tcPr>
            <w:tcW w:w="3402" w:type="dxa"/>
            <w:shd w:val="clear" w:color="auto" w:fill="FCEFF1"/>
            <w:vAlign w:val="center"/>
          </w:tcPr>
          <w:p w14:paraId="5D875CFB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D06E3EC" w14:textId="77777777" w:rsidR="00477EF9" w:rsidRPr="009E37E9" w:rsidRDefault="005B76F1" w:rsidP="00C921BC">
            <w:pPr>
              <w:rPr>
                <w:rFonts w:asciiTheme="minorHAnsi" w:hAnsiTheme="minorHAnsi" w:cs="Arial"/>
                <w:color w:val="000000" w:themeColor="text1"/>
                <w:sz w:val="22"/>
                <w:lang w:val="en-US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Цель разработки 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  <w:lang w:val="en-US"/>
              </w:rPr>
              <w:t>Landing Page</w:t>
            </w:r>
          </w:p>
          <w:p w14:paraId="62F485C6" w14:textId="7C62AD4C" w:rsidR="005B76F1" w:rsidRPr="009E37E9" w:rsidRDefault="005B76F1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59BCEF58" w14:textId="77777777" w:rsidR="005B76F1" w:rsidRPr="009E37E9" w:rsidRDefault="005B76F1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60D32EB2" w14:textId="77777777" w:rsidTr="00E15AF6">
        <w:trPr>
          <w:trHeight w:val="833"/>
        </w:trPr>
        <w:tc>
          <w:tcPr>
            <w:tcW w:w="3402" w:type="dxa"/>
            <w:shd w:val="clear" w:color="auto" w:fill="FCEFF1"/>
            <w:vAlign w:val="center"/>
          </w:tcPr>
          <w:p w14:paraId="709F3145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15DB4AB1" w14:textId="77777777" w:rsidR="005B76F1" w:rsidRPr="009E37E9" w:rsidRDefault="005B76F1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Как клиенты будут попадать на сайт?</w:t>
            </w:r>
          </w:p>
          <w:p w14:paraId="26321D3A" w14:textId="77777777" w:rsidR="005B76F1" w:rsidRPr="009E37E9" w:rsidRDefault="005B76F1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lang w:val="en-US"/>
              </w:rPr>
              <w:t>SEO</w:t>
            </w: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, контекстная реклама, холодные звонки, печатная продукция</w:t>
            </w:r>
          </w:p>
          <w:p w14:paraId="18CD17F5" w14:textId="77777777" w:rsidR="00477EF9" w:rsidRPr="009E37E9" w:rsidRDefault="00477EF9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0F1CD990" w14:textId="77777777" w:rsidR="005B76F1" w:rsidRPr="009E37E9" w:rsidRDefault="005B76F1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6513C3" w:rsidRPr="009E37E9" w14:paraId="3BAD26CD" w14:textId="77777777" w:rsidTr="00E15AF6">
        <w:trPr>
          <w:trHeight w:val="775"/>
        </w:trPr>
        <w:tc>
          <w:tcPr>
            <w:tcW w:w="3402" w:type="dxa"/>
            <w:shd w:val="clear" w:color="auto" w:fill="FCEFF1"/>
            <w:vAlign w:val="center"/>
          </w:tcPr>
          <w:p w14:paraId="121E17C0" w14:textId="77777777" w:rsidR="00477EF9" w:rsidRPr="009E37E9" w:rsidRDefault="00477EF9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0B34426" w14:textId="77777777" w:rsidR="006513C3" w:rsidRPr="009E37E9" w:rsidRDefault="005E49A5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Дополнительная информация</w:t>
            </w:r>
          </w:p>
          <w:p w14:paraId="184A2559" w14:textId="3A9AC809" w:rsidR="00477EF9" w:rsidRPr="009E37E9" w:rsidRDefault="00C921BC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Заполняется по желанию заказчика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6F877C01" w14:textId="77777777" w:rsidR="006513C3" w:rsidRPr="009E37E9" w:rsidRDefault="006513C3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</w:tbl>
    <w:p w14:paraId="7CB66ACC" w14:textId="77777777" w:rsidR="0024307A" w:rsidRPr="009E37E9" w:rsidRDefault="0024307A" w:rsidP="00C921BC">
      <w:pPr>
        <w:spacing w:after="200"/>
        <w:rPr>
          <w:rFonts w:asciiTheme="minorHAnsi" w:hAnsiTheme="minorHAnsi"/>
          <w:color w:val="000000" w:themeColor="text1"/>
          <w:szCs w:val="24"/>
        </w:rPr>
      </w:pPr>
    </w:p>
    <w:p w14:paraId="7D2C1CA0" w14:textId="77777777" w:rsidR="005B76F1" w:rsidRPr="009E37E9" w:rsidRDefault="005B76F1" w:rsidP="005B76F1">
      <w:pPr>
        <w:rPr>
          <w:rFonts w:asciiTheme="minorHAnsi" w:hAnsiTheme="minorHAnsi" w:cs="Arial"/>
          <w:color w:val="224EF2"/>
          <w:sz w:val="36"/>
          <w:szCs w:val="40"/>
        </w:rPr>
      </w:pPr>
      <w:r w:rsidRPr="009E37E9">
        <w:rPr>
          <w:rFonts w:asciiTheme="minorHAnsi" w:hAnsiTheme="minorHAnsi" w:cs="Arial"/>
          <w:color w:val="224EF2"/>
          <w:sz w:val="36"/>
          <w:szCs w:val="40"/>
        </w:rPr>
        <w:lastRenderedPageBreak/>
        <w:t>Дизайн сайта</w:t>
      </w:r>
    </w:p>
    <w:tbl>
      <w:tblPr>
        <w:tblW w:w="10206" w:type="dxa"/>
        <w:tblInd w:w="108" w:type="dxa"/>
        <w:tblBorders>
          <w:top w:val="dashed" w:sz="4" w:space="0" w:color="224EF2"/>
          <w:left w:val="dashed" w:sz="4" w:space="0" w:color="224EF2"/>
          <w:bottom w:val="dashed" w:sz="4" w:space="0" w:color="224EF2"/>
          <w:right w:val="dashed" w:sz="4" w:space="0" w:color="224EF2"/>
          <w:insideH w:val="dashed" w:sz="4" w:space="0" w:color="224EF2"/>
          <w:insideV w:val="dashed" w:sz="4" w:space="0" w:color="224EF2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3402"/>
        <w:gridCol w:w="6804"/>
      </w:tblGrid>
      <w:tr w:rsidR="005B76F1" w:rsidRPr="009E37E9" w14:paraId="007E9B53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614366E2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71CEE914" w14:textId="441FE2E4" w:rsidR="005B76F1" w:rsidRPr="009E37E9" w:rsidRDefault="005B76F1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Предпочтительная цветовая гамма будущего сайта</w:t>
            </w:r>
          </w:p>
          <w:p w14:paraId="20532488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30AD395E" w14:textId="77777777" w:rsidR="005B76F1" w:rsidRPr="009E37E9" w:rsidRDefault="005B76F1" w:rsidP="00102A8D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789EBDE2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16503047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1D58D967" w14:textId="77777777" w:rsidR="005B76F1" w:rsidRPr="009E37E9" w:rsidRDefault="005B76F1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Какие цвета нежелательно использовать на сайте?</w:t>
            </w:r>
          </w:p>
          <w:p w14:paraId="14198045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315A84A0" w14:textId="77777777" w:rsidR="005B76F1" w:rsidRPr="009E37E9" w:rsidRDefault="005B76F1" w:rsidP="00102A8D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267E682A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74991470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FB20C97" w14:textId="5C99D917" w:rsidR="005B76F1" w:rsidRPr="009E37E9" w:rsidRDefault="005B76F1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Существует ли особое требование или пожелание по дизайн</w:t>
            </w:r>
            <w:r w:rsidR="003B3654" w:rsidRPr="009E37E9">
              <w:rPr>
                <w:rFonts w:asciiTheme="minorHAnsi" w:hAnsiTheme="minorHAnsi" w:cs="Arial"/>
                <w:color w:val="000000" w:themeColor="text1"/>
                <w:sz w:val="22"/>
              </w:rPr>
              <w:t>у</w:t>
            </w:r>
          </w:p>
          <w:p w14:paraId="7CE781CB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586B468D" w14:textId="77777777" w:rsidR="005B76F1" w:rsidRPr="009E37E9" w:rsidRDefault="005B76F1" w:rsidP="00102A8D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0956067C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152A3833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0FBAC523" w14:textId="77777777" w:rsidR="005B76F1" w:rsidRPr="009E37E9" w:rsidRDefault="005B76F1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Что категорически вы не хотите видеть в дизайне</w:t>
            </w:r>
          </w:p>
          <w:p w14:paraId="5A6EDE09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6A48E3BF" w14:textId="77777777" w:rsidR="005B76F1" w:rsidRPr="009E37E9" w:rsidRDefault="005B76F1" w:rsidP="00102A8D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33DF48F5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0B298392" w14:textId="77777777" w:rsidR="003B3654" w:rsidRPr="009E37E9" w:rsidRDefault="003B3654" w:rsidP="005B76F1">
            <w:pPr>
              <w:rPr>
                <w:rFonts w:asciiTheme="minorHAnsi" w:hAnsiTheme="minorHAnsi" w:cs="Tahoma"/>
                <w:color w:val="000000"/>
                <w:sz w:val="22"/>
              </w:rPr>
            </w:pPr>
          </w:p>
          <w:p w14:paraId="28C5558C" w14:textId="77777777" w:rsidR="003B3654" w:rsidRPr="009E37E9" w:rsidRDefault="005B76F1" w:rsidP="005B76F1">
            <w:pPr>
              <w:rPr>
                <w:rFonts w:asciiTheme="minorHAnsi" w:hAnsiTheme="minorHAnsi" w:cs="Tahoma"/>
                <w:color w:val="000000"/>
                <w:sz w:val="22"/>
              </w:rPr>
            </w:pPr>
            <w:r w:rsidRPr="009E37E9">
              <w:rPr>
                <w:rFonts w:asciiTheme="minorHAnsi" w:hAnsiTheme="minorHAnsi" w:cs="Tahoma"/>
                <w:color w:val="000000"/>
                <w:sz w:val="22"/>
              </w:rPr>
              <w:t>Примеры сайтов, дизайн которых вам нравится,</w:t>
            </w:r>
          </w:p>
          <w:p w14:paraId="52A91FD3" w14:textId="356FB3E7" w:rsidR="005B76F1" w:rsidRPr="009E37E9" w:rsidRDefault="005B76F1" w:rsidP="005B76F1">
            <w:pPr>
              <w:rPr>
                <w:rFonts w:asciiTheme="minorHAnsi" w:hAnsiTheme="minorHAnsi" w:cs="Tahoma"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Tahoma"/>
                <w:color w:val="808080" w:themeColor="background1" w:themeShade="80"/>
                <w:sz w:val="22"/>
              </w:rPr>
              <w:t>с комментариями</w:t>
            </w:r>
          </w:p>
          <w:p w14:paraId="44436C55" w14:textId="77777777" w:rsidR="003B3654" w:rsidRPr="009E37E9" w:rsidRDefault="003B3654" w:rsidP="005B76F1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699FD5F0" w14:textId="77777777" w:rsidR="005B76F1" w:rsidRPr="009E37E9" w:rsidRDefault="005B76F1" w:rsidP="00102A8D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399B8BC9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3D36CCCD" w14:textId="77777777" w:rsidR="003B3654" w:rsidRPr="009E37E9" w:rsidRDefault="003B3654" w:rsidP="005B76F1">
            <w:pPr>
              <w:rPr>
                <w:rFonts w:asciiTheme="minorHAnsi" w:hAnsiTheme="minorHAnsi" w:cs="Tahoma"/>
                <w:color w:val="000000"/>
                <w:sz w:val="22"/>
              </w:rPr>
            </w:pPr>
          </w:p>
          <w:p w14:paraId="7CA2700A" w14:textId="77777777" w:rsidR="003B3654" w:rsidRPr="009E37E9" w:rsidRDefault="005B76F1" w:rsidP="005B76F1">
            <w:pPr>
              <w:rPr>
                <w:rFonts w:asciiTheme="minorHAnsi" w:hAnsiTheme="minorHAnsi" w:cs="Tahoma"/>
                <w:color w:val="000000"/>
                <w:sz w:val="22"/>
              </w:rPr>
            </w:pPr>
            <w:r w:rsidRPr="009E37E9">
              <w:rPr>
                <w:rFonts w:asciiTheme="minorHAnsi" w:hAnsiTheme="minorHAnsi" w:cs="Tahoma"/>
                <w:color w:val="000000"/>
                <w:sz w:val="22"/>
              </w:rPr>
              <w:t>Примеры сайтов, дизайн которых вам НЕ нравится,</w:t>
            </w:r>
          </w:p>
          <w:p w14:paraId="6B6E79FA" w14:textId="77777777" w:rsidR="005B76F1" w:rsidRPr="009E37E9" w:rsidRDefault="005B76F1" w:rsidP="005B76F1">
            <w:pPr>
              <w:rPr>
                <w:rFonts w:asciiTheme="minorHAnsi" w:hAnsiTheme="minorHAnsi" w:cs="Tahoma"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Tahoma"/>
                <w:color w:val="808080" w:themeColor="background1" w:themeShade="80"/>
                <w:sz w:val="22"/>
              </w:rPr>
              <w:t>с комментариями</w:t>
            </w:r>
          </w:p>
          <w:p w14:paraId="17FEA0A5" w14:textId="7EB11B3A" w:rsidR="003B3654" w:rsidRPr="009E37E9" w:rsidRDefault="003B3654" w:rsidP="005B76F1">
            <w:pPr>
              <w:rPr>
                <w:rFonts w:asciiTheme="minorHAnsi" w:hAnsiTheme="minorHAnsi" w:cs="Tahoma"/>
                <w:color w:val="000000"/>
                <w:sz w:val="22"/>
              </w:rPr>
            </w:pP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1E6591EA" w14:textId="77777777" w:rsidR="005B76F1" w:rsidRPr="009E37E9" w:rsidRDefault="005B76F1" w:rsidP="00102A8D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  <w:tr w:rsidR="005B76F1" w:rsidRPr="009E37E9" w14:paraId="5E7B5BFF" w14:textId="77777777" w:rsidTr="003B3654">
        <w:trPr>
          <w:trHeight w:val="701"/>
        </w:trPr>
        <w:tc>
          <w:tcPr>
            <w:tcW w:w="3402" w:type="dxa"/>
            <w:shd w:val="clear" w:color="auto" w:fill="FCEFF1"/>
            <w:vAlign w:val="center"/>
          </w:tcPr>
          <w:p w14:paraId="1F4E6654" w14:textId="77777777" w:rsidR="005B76F1" w:rsidRPr="009E37E9" w:rsidRDefault="005B76F1" w:rsidP="005B76F1">
            <w:pPr>
              <w:rPr>
                <w:rFonts w:asciiTheme="minorHAnsi" w:hAnsiTheme="minorHAnsi" w:cs="Tahoma"/>
                <w:color w:val="000000"/>
                <w:sz w:val="22"/>
              </w:rPr>
            </w:pPr>
            <w:r w:rsidRPr="009E37E9">
              <w:rPr>
                <w:rFonts w:asciiTheme="minorHAnsi" w:hAnsiTheme="minorHAnsi" w:cs="Tahoma"/>
                <w:color w:val="000000"/>
                <w:sz w:val="22"/>
              </w:rPr>
              <w:t>Слова, которые могут характеризовать дизайн будущего сайта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40B5E53F" w14:textId="77777777" w:rsidR="00CA5709" w:rsidRPr="009E37E9" w:rsidRDefault="00CA5709" w:rsidP="005B76F1">
            <w:pPr>
              <w:rPr>
                <w:rFonts w:asciiTheme="minorHAnsi" w:hAnsiTheme="minorHAnsi" w:cs="Arial"/>
                <w:color w:val="808080" w:themeColor="background1" w:themeShade="80"/>
                <w:szCs w:val="24"/>
              </w:rPr>
            </w:pPr>
          </w:p>
          <w:p w14:paraId="1DB862DC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 xml:space="preserve">[   </w:t>
            </w:r>
            <w:r w:rsidR="008E63BB"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] Дорогой, «люксовый»</w:t>
            </w:r>
          </w:p>
          <w:p w14:paraId="45B54A31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 xml:space="preserve">[   ] </w:t>
            </w:r>
            <w:proofErr w:type="spellStart"/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Минималистичный</w:t>
            </w:r>
            <w:proofErr w:type="spellEnd"/>
          </w:p>
          <w:p w14:paraId="56EC2373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 xml:space="preserve">[  </w:t>
            </w:r>
            <w:r w:rsidR="008E63BB"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 xml:space="preserve"> ] Яркий</w:t>
            </w:r>
          </w:p>
          <w:p w14:paraId="3C18D0F6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[   ] Современный</w:t>
            </w:r>
          </w:p>
          <w:p w14:paraId="1F155392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 xml:space="preserve">[   </w:t>
            </w:r>
            <w:r w:rsidR="008E63BB"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] Агрессивный</w:t>
            </w:r>
          </w:p>
          <w:p w14:paraId="1033D897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[   ] Консервативный</w:t>
            </w:r>
          </w:p>
          <w:p w14:paraId="3008D673" w14:textId="77777777" w:rsidR="005B76F1" w:rsidRPr="009E37E9" w:rsidRDefault="005B76F1" w:rsidP="005B76F1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 xml:space="preserve">[   </w:t>
            </w:r>
            <w:r w:rsidR="008E63BB"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] Строгий</w:t>
            </w:r>
          </w:p>
          <w:p w14:paraId="598F5068" w14:textId="77777777" w:rsidR="00816DFB" w:rsidRPr="009E37E9" w:rsidRDefault="005B76F1" w:rsidP="008E63BB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[   ] Мягкий, теплый</w:t>
            </w:r>
          </w:p>
          <w:p w14:paraId="4948ECA2" w14:textId="6A0C9127" w:rsidR="008E63BB" w:rsidRPr="009E37E9" w:rsidRDefault="008E63BB" w:rsidP="008E63BB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[   ] Динамичный</w:t>
            </w:r>
          </w:p>
          <w:p w14:paraId="0DAAE5E9" w14:textId="77777777" w:rsidR="008E63BB" w:rsidRPr="009E37E9" w:rsidRDefault="008E63BB" w:rsidP="008E63BB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[   ] Больше картинок</w:t>
            </w:r>
          </w:p>
          <w:p w14:paraId="7042D410" w14:textId="77777777" w:rsidR="008E63BB" w:rsidRPr="009E37E9" w:rsidRDefault="008E63BB" w:rsidP="008E63BB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  <w:szCs w:val="24"/>
              </w:rPr>
              <w:t>[   ] Больше текста</w:t>
            </w:r>
          </w:p>
          <w:p w14:paraId="4ECE6166" w14:textId="77777777" w:rsidR="008E63BB" w:rsidRPr="009E37E9" w:rsidRDefault="008E63BB" w:rsidP="005B76F1">
            <w:pPr>
              <w:rPr>
                <w:rFonts w:asciiTheme="minorHAnsi" w:hAnsiTheme="minorHAnsi" w:cs="Arial"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3D852C97" w14:textId="77777777" w:rsidR="005B76F1" w:rsidRPr="009E37E9" w:rsidRDefault="005B76F1" w:rsidP="00C921BC">
      <w:pPr>
        <w:rPr>
          <w:rFonts w:asciiTheme="minorHAnsi" w:hAnsiTheme="minorHAnsi" w:cs="Arial"/>
          <w:color w:val="6666FF"/>
          <w:sz w:val="40"/>
          <w:szCs w:val="40"/>
        </w:rPr>
      </w:pPr>
    </w:p>
    <w:p w14:paraId="390C665C" w14:textId="77777777" w:rsidR="00E22FBE" w:rsidRPr="009E37E9" w:rsidRDefault="005D7CC9" w:rsidP="00C921BC">
      <w:pPr>
        <w:rPr>
          <w:rFonts w:asciiTheme="minorHAnsi" w:hAnsiTheme="minorHAnsi" w:cs="Arial"/>
          <w:color w:val="224EF2"/>
          <w:sz w:val="36"/>
          <w:szCs w:val="40"/>
        </w:rPr>
      </w:pPr>
      <w:r w:rsidRPr="009E37E9">
        <w:rPr>
          <w:rFonts w:asciiTheme="minorHAnsi" w:hAnsiTheme="minorHAnsi" w:cs="Arial"/>
          <w:color w:val="224EF2"/>
          <w:sz w:val="36"/>
          <w:szCs w:val="40"/>
        </w:rPr>
        <w:t>Навигационное меню</w:t>
      </w:r>
    </w:p>
    <w:tbl>
      <w:tblPr>
        <w:tblW w:w="10206" w:type="dxa"/>
        <w:tblInd w:w="108" w:type="dxa"/>
        <w:tblBorders>
          <w:top w:val="dashed" w:sz="4" w:space="0" w:color="224EF2"/>
          <w:left w:val="dashed" w:sz="4" w:space="0" w:color="224EF2"/>
          <w:bottom w:val="dashed" w:sz="4" w:space="0" w:color="224EF2"/>
          <w:right w:val="dashed" w:sz="4" w:space="0" w:color="224EF2"/>
          <w:insideH w:val="dashed" w:sz="4" w:space="0" w:color="224EF2"/>
          <w:insideV w:val="dashed" w:sz="4" w:space="0" w:color="224EF2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3402"/>
        <w:gridCol w:w="6804"/>
      </w:tblGrid>
      <w:tr w:rsidR="00E22FBE" w:rsidRPr="009E37E9" w14:paraId="0DE050E1" w14:textId="77777777" w:rsidTr="00816DFB">
        <w:trPr>
          <w:trHeight w:val="1298"/>
        </w:trPr>
        <w:tc>
          <w:tcPr>
            <w:tcW w:w="3402" w:type="dxa"/>
            <w:shd w:val="clear" w:color="auto" w:fill="FCEFF1"/>
            <w:vAlign w:val="center"/>
          </w:tcPr>
          <w:p w14:paraId="2BBFB888" w14:textId="77777777" w:rsidR="00285F7A" w:rsidRPr="009E37E9" w:rsidRDefault="005D7CC9" w:rsidP="00C921BC">
            <w:pPr>
              <w:rPr>
                <w:rFonts w:asciiTheme="minorHAnsi" w:hAnsiTheme="minorHAnsi" w:cs="Arial"/>
                <w:color w:val="000000" w:themeColor="text1"/>
                <w:sz w:val="20"/>
                <w:szCs w:val="20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1"/>
                <w:szCs w:val="20"/>
              </w:rPr>
              <w:t xml:space="preserve">Перечислите предполагаемые </w:t>
            </w:r>
            <w:r w:rsidR="009E6D4E" w:rsidRPr="009E37E9">
              <w:rPr>
                <w:rFonts w:asciiTheme="minorHAnsi" w:hAnsiTheme="minorHAnsi" w:cs="Arial"/>
                <w:color w:val="000000" w:themeColor="text1"/>
                <w:sz w:val="21"/>
                <w:szCs w:val="20"/>
              </w:rPr>
              <w:t>блоки/разделы</w:t>
            </w:r>
            <w:r w:rsidRPr="009E37E9">
              <w:rPr>
                <w:rFonts w:asciiTheme="minorHAnsi" w:hAnsiTheme="minorHAnsi" w:cs="Arial"/>
                <w:color w:val="000000" w:themeColor="text1"/>
                <w:sz w:val="21"/>
                <w:szCs w:val="20"/>
              </w:rPr>
              <w:t xml:space="preserve"> </w:t>
            </w:r>
            <w:r w:rsidR="00D7777D" w:rsidRPr="009E37E9">
              <w:rPr>
                <w:rFonts w:asciiTheme="minorHAnsi" w:hAnsiTheme="minorHAnsi" w:cs="Arial"/>
                <w:color w:val="000000" w:themeColor="text1"/>
                <w:sz w:val="21"/>
                <w:szCs w:val="20"/>
                <w:lang w:val="en-US"/>
              </w:rPr>
              <w:t>landing</w:t>
            </w:r>
            <w:r w:rsidR="00D7777D" w:rsidRPr="009E37E9">
              <w:rPr>
                <w:rFonts w:asciiTheme="minorHAnsi" w:hAnsiTheme="minorHAnsi" w:cs="Arial"/>
                <w:color w:val="000000" w:themeColor="text1"/>
                <w:sz w:val="21"/>
                <w:szCs w:val="20"/>
              </w:rPr>
              <w:t xml:space="preserve"> </w:t>
            </w:r>
            <w:r w:rsidR="00D7777D" w:rsidRPr="009E37E9">
              <w:rPr>
                <w:rFonts w:asciiTheme="minorHAnsi" w:hAnsiTheme="minorHAnsi" w:cs="Arial"/>
                <w:color w:val="000000" w:themeColor="text1"/>
                <w:sz w:val="21"/>
                <w:szCs w:val="20"/>
                <w:lang w:val="en-US"/>
              </w:rPr>
              <w:t>page</w:t>
            </w:r>
          </w:p>
        </w:tc>
        <w:tc>
          <w:tcPr>
            <w:tcW w:w="6804" w:type="dxa"/>
            <w:shd w:val="clear" w:color="auto" w:fill="FFFFFF" w:themeFill="background1"/>
            <w:vAlign w:val="center"/>
          </w:tcPr>
          <w:p w14:paraId="7516FC77" w14:textId="77777777" w:rsidR="00285F7A" w:rsidRPr="009E37E9" w:rsidRDefault="00285F7A" w:rsidP="00C921BC">
            <w:pPr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</w:p>
        </w:tc>
      </w:tr>
    </w:tbl>
    <w:p w14:paraId="718B6DB9" w14:textId="77777777" w:rsidR="00EF3072" w:rsidRPr="009E37E9" w:rsidRDefault="00EF3072" w:rsidP="00C921BC">
      <w:pPr>
        <w:rPr>
          <w:rFonts w:asciiTheme="minorHAnsi" w:hAnsiTheme="minorHAnsi" w:cs="Arial"/>
          <w:color w:val="000000" w:themeColor="text1"/>
          <w:sz w:val="28"/>
          <w:szCs w:val="28"/>
        </w:rPr>
      </w:pPr>
    </w:p>
    <w:p w14:paraId="0CFD55EF" w14:textId="77777777" w:rsidR="00E22FBE" w:rsidRPr="009E37E9" w:rsidRDefault="008E63BB" w:rsidP="00C921BC">
      <w:pPr>
        <w:rPr>
          <w:rFonts w:asciiTheme="minorHAnsi" w:hAnsiTheme="minorHAnsi" w:cs="Arial"/>
          <w:color w:val="224EF2"/>
          <w:sz w:val="40"/>
          <w:szCs w:val="40"/>
        </w:rPr>
      </w:pPr>
      <w:r w:rsidRPr="009E37E9">
        <w:rPr>
          <w:rFonts w:asciiTheme="minorHAnsi" w:hAnsiTheme="minorHAnsi" w:cs="Arial"/>
          <w:color w:val="224EF2"/>
          <w:sz w:val="40"/>
          <w:szCs w:val="40"/>
        </w:rPr>
        <w:t xml:space="preserve">Наполнение и функционал </w:t>
      </w:r>
      <w:r w:rsidR="005B76F1" w:rsidRPr="009E37E9">
        <w:rPr>
          <w:rFonts w:asciiTheme="minorHAnsi" w:hAnsiTheme="minorHAnsi" w:cs="Arial"/>
          <w:color w:val="224EF2"/>
          <w:sz w:val="40"/>
          <w:szCs w:val="40"/>
        </w:rPr>
        <w:t>сайта</w:t>
      </w:r>
    </w:p>
    <w:tbl>
      <w:tblPr>
        <w:tblW w:w="10206" w:type="dxa"/>
        <w:tblInd w:w="108" w:type="dxa"/>
        <w:tblBorders>
          <w:top w:val="dashed" w:sz="4" w:space="0" w:color="224EF2"/>
          <w:left w:val="dashed" w:sz="4" w:space="0" w:color="224EF2"/>
          <w:bottom w:val="dashed" w:sz="4" w:space="0" w:color="224EF2"/>
          <w:right w:val="dashed" w:sz="4" w:space="0" w:color="224EF2"/>
          <w:insideH w:val="dashed" w:sz="4" w:space="0" w:color="224EF2"/>
          <w:insideV w:val="dashed" w:sz="4" w:space="0" w:color="224EF2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3431"/>
        <w:gridCol w:w="2948"/>
        <w:gridCol w:w="3827"/>
      </w:tblGrid>
      <w:tr w:rsidR="008E63BB" w:rsidRPr="009E37E9" w14:paraId="67F24573" w14:textId="77777777" w:rsidTr="00816DFB">
        <w:trPr>
          <w:trHeight w:val="399"/>
        </w:trPr>
        <w:tc>
          <w:tcPr>
            <w:tcW w:w="3431" w:type="dxa"/>
            <w:shd w:val="clear" w:color="auto" w:fill="FCEFF1"/>
            <w:vAlign w:val="center"/>
          </w:tcPr>
          <w:p w14:paraId="6DD671E3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Название блока</w:t>
            </w:r>
          </w:p>
        </w:tc>
        <w:tc>
          <w:tcPr>
            <w:tcW w:w="2948" w:type="dxa"/>
            <w:shd w:val="clear" w:color="auto" w:fill="FCEFF1"/>
            <w:vAlign w:val="center"/>
          </w:tcPr>
          <w:p w14:paraId="56DBF6EB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Укажите, необходим ли вам 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lastRenderedPageBreak/>
              <w:t>данный блок</w:t>
            </w:r>
          </w:p>
          <w:p w14:paraId="4F9C6D1D" w14:textId="77777777" w:rsidR="008E63BB" w:rsidRPr="009E37E9" w:rsidRDefault="008E63BB" w:rsidP="008E63BB">
            <w:pPr>
              <w:rPr>
                <w:rFonts w:asciiTheme="minorHAnsi" w:hAnsiTheme="minorHAnsi" w:cs="Arial"/>
                <w:color w:val="808080" w:themeColor="background1" w:themeShade="80"/>
                <w:sz w:val="32"/>
                <w:szCs w:val="32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32"/>
                <w:szCs w:val="32"/>
              </w:rPr>
              <w:t xml:space="preserve">            </w:t>
            </w:r>
            <w:r w:rsidRPr="009E37E9">
              <w:rPr>
                <w:rFonts w:asciiTheme="minorHAnsi" w:hAnsiTheme="minorHAnsi" w:cs="Arial"/>
                <w:color w:val="808080" w:themeColor="background1" w:themeShade="80"/>
                <w:szCs w:val="32"/>
              </w:rPr>
              <w:t>+/-</w:t>
            </w:r>
          </w:p>
        </w:tc>
        <w:tc>
          <w:tcPr>
            <w:tcW w:w="3827" w:type="dxa"/>
            <w:shd w:val="clear" w:color="auto" w:fill="FCEFF1"/>
          </w:tcPr>
          <w:p w14:paraId="7F296A2B" w14:textId="77777777" w:rsidR="00816DFB" w:rsidRPr="009E37E9" w:rsidRDefault="00816DFB" w:rsidP="008E63BB">
            <w:pPr>
              <w:tabs>
                <w:tab w:val="left" w:pos="3578"/>
              </w:tabs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3F12BFE9" w14:textId="77777777" w:rsidR="008E63BB" w:rsidRPr="009E37E9" w:rsidRDefault="008E63BB" w:rsidP="008E63BB">
            <w:pPr>
              <w:tabs>
                <w:tab w:val="left" w:pos="3578"/>
              </w:tabs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lastRenderedPageBreak/>
              <w:t>Укажите наполнение для данного блока (текст)</w:t>
            </w:r>
          </w:p>
          <w:p w14:paraId="72DAEE20" w14:textId="77777777" w:rsidR="008E63BB" w:rsidRPr="009E37E9" w:rsidRDefault="008E63BB" w:rsidP="00713689">
            <w:pPr>
              <w:tabs>
                <w:tab w:val="left" w:pos="3578"/>
              </w:tabs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 xml:space="preserve">Если вы заказываете копирайтинг, </w:t>
            </w:r>
            <w:r w:rsidR="00713689"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заполняйте «своими словами»</w:t>
            </w:r>
          </w:p>
          <w:p w14:paraId="7046D1FA" w14:textId="77777777" w:rsidR="00816DFB" w:rsidRPr="009E37E9" w:rsidRDefault="00816DFB" w:rsidP="00713689">
            <w:pPr>
              <w:tabs>
                <w:tab w:val="left" w:pos="3578"/>
              </w:tabs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</w:tr>
      <w:tr w:rsidR="008E63BB" w:rsidRPr="009E37E9" w14:paraId="0A2B7341" w14:textId="77777777" w:rsidTr="00816DFB">
        <w:trPr>
          <w:trHeight w:val="399"/>
        </w:trPr>
        <w:tc>
          <w:tcPr>
            <w:tcW w:w="3431" w:type="dxa"/>
            <w:shd w:val="clear" w:color="auto" w:fill="FCEFF1"/>
            <w:vAlign w:val="center"/>
          </w:tcPr>
          <w:p w14:paraId="545F40B1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lastRenderedPageBreak/>
              <w:t>Заголовок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6541A010" w14:textId="77777777" w:rsidR="008E63BB" w:rsidRPr="009E37E9" w:rsidRDefault="008E63BB" w:rsidP="008E63BB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21A676E2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73ADBF6F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3FF12C1A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О компании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2235B0B9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00C9636E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48F82B9B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21E70C19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6B9600BB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Преимущества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74A6E610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41D4F5D0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684E633F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37C7E543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Наши работы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0AB30E70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123DA306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61A3E9D4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20DF1C8D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2242640C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Акция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6804D302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1C1FEBD7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0FA7511A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6F38AE3B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2A57195A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Гарантия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6A745A26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0CB35673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570829CE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73017694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6C810AF0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Доставка и оплата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2D8D7C9E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7F294BD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2040DA3F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3CFF96DF" w14:textId="77777777" w:rsidTr="00816DFB">
        <w:trPr>
          <w:trHeight w:val="407"/>
        </w:trPr>
        <w:tc>
          <w:tcPr>
            <w:tcW w:w="3431" w:type="dxa"/>
            <w:shd w:val="clear" w:color="auto" w:fill="FCEFF1"/>
            <w:vAlign w:val="center"/>
          </w:tcPr>
          <w:p w14:paraId="1A2F07D9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Кейсы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194CE1E2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35824A9B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6274FC4A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67A17E9F" w14:textId="77777777" w:rsidTr="00816DFB">
        <w:trPr>
          <w:trHeight w:val="412"/>
        </w:trPr>
        <w:tc>
          <w:tcPr>
            <w:tcW w:w="3431" w:type="dxa"/>
            <w:shd w:val="clear" w:color="auto" w:fill="FCEFF1"/>
            <w:vAlign w:val="center"/>
          </w:tcPr>
          <w:p w14:paraId="344BC9BF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Каталог / услуги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5A876AF8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181F89FB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0CFD2C84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2344D4EE" w14:textId="77777777" w:rsidTr="00816DFB">
        <w:trPr>
          <w:trHeight w:val="412"/>
        </w:trPr>
        <w:tc>
          <w:tcPr>
            <w:tcW w:w="3431" w:type="dxa"/>
            <w:shd w:val="clear" w:color="auto" w:fill="FCEFF1"/>
            <w:vAlign w:val="center"/>
          </w:tcPr>
          <w:p w14:paraId="39837C38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Отзывы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04413DC0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55EA9437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516FDD32" w14:textId="77777777" w:rsidTr="00816DFB">
        <w:trPr>
          <w:trHeight w:val="412"/>
        </w:trPr>
        <w:tc>
          <w:tcPr>
            <w:tcW w:w="3431" w:type="dxa"/>
            <w:shd w:val="clear" w:color="auto" w:fill="FCEFF1"/>
            <w:vAlign w:val="center"/>
          </w:tcPr>
          <w:p w14:paraId="22A964DC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Схема работы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578F20D1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28EAC40D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4E719E18" w14:textId="77777777" w:rsidTr="00816DFB">
        <w:trPr>
          <w:trHeight w:val="412"/>
        </w:trPr>
        <w:tc>
          <w:tcPr>
            <w:tcW w:w="3431" w:type="dxa"/>
            <w:shd w:val="clear" w:color="auto" w:fill="FCEFF1"/>
            <w:vAlign w:val="center"/>
          </w:tcPr>
          <w:p w14:paraId="4B85A307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Контакты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60CC118B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0FC9DEB6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8E63BB" w:rsidRPr="009E37E9" w14:paraId="4559847C" w14:textId="77777777" w:rsidTr="00816DFB">
        <w:trPr>
          <w:trHeight w:val="412"/>
        </w:trPr>
        <w:tc>
          <w:tcPr>
            <w:tcW w:w="3431" w:type="dxa"/>
            <w:shd w:val="clear" w:color="auto" w:fill="FCEFF1"/>
            <w:vAlign w:val="center"/>
          </w:tcPr>
          <w:p w14:paraId="77CADE79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Другое. Опишите модуль</w:t>
            </w:r>
          </w:p>
        </w:tc>
        <w:tc>
          <w:tcPr>
            <w:tcW w:w="2948" w:type="dxa"/>
            <w:shd w:val="clear" w:color="auto" w:fill="FFFFFF" w:themeFill="background1"/>
            <w:vAlign w:val="center"/>
          </w:tcPr>
          <w:p w14:paraId="3CC5CD68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0B65D598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5CBFCE48" w14:textId="77777777" w:rsidR="008E63BB" w:rsidRPr="009E37E9" w:rsidRDefault="008E63BB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48101F" w:rsidRPr="009E37E9" w14:paraId="0907C0FC" w14:textId="77777777" w:rsidTr="00816DFB">
        <w:trPr>
          <w:trHeight w:val="1029"/>
        </w:trPr>
        <w:tc>
          <w:tcPr>
            <w:tcW w:w="3431" w:type="dxa"/>
            <w:shd w:val="clear" w:color="auto" w:fill="FCEFF1"/>
            <w:vAlign w:val="center"/>
          </w:tcPr>
          <w:p w14:paraId="67133718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67358801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Анимация </w:t>
            </w:r>
          </w:p>
          <w:p w14:paraId="0BAF8AF9" w14:textId="77777777" w:rsidR="0048101F" w:rsidRPr="009E37E9" w:rsidRDefault="0048101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Эффекты появления информации (приближение, проявление, появление сбоку/снизу и пр.)</w:t>
            </w:r>
          </w:p>
          <w:p w14:paraId="6724B1F7" w14:textId="77777777" w:rsidR="0048101F" w:rsidRPr="009E37E9" w:rsidRDefault="0048101F" w:rsidP="008E63BB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775" w:type="dxa"/>
            <w:gridSpan w:val="2"/>
            <w:shd w:val="clear" w:color="auto" w:fill="FFFFFF" w:themeFill="background1"/>
            <w:vAlign w:val="center"/>
          </w:tcPr>
          <w:p w14:paraId="05CC488B" w14:textId="77777777" w:rsidR="0048101F" w:rsidRPr="009E37E9" w:rsidRDefault="0048101F" w:rsidP="008E63BB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48101F" w:rsidRPr="009E37E9" w14:paraId="65A00E49" w14:textId="77777777" w:rsidTr="00816DFB">
        <w:trPr>
          <w:trHeight w:val="427"/>
        </w:trPr>
        <w:tc>
          <w:tcPr>
            <w:tcW w:w="3431" w:type="dxa"/>
            <w:shd w:val="clear" w:color="auto" w:fill="FCEFF1"/>
            <w:vAlign w:val="center"/>
          </w:tcPr>
          <w:p w14:paraId="6873288E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4E7AEF9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Установка сайта на 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  <w:lang w:val="en-US"/>
              </w:rPr>
              <w:t>CMS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-систему 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  <w:lang w:val="en-US"/>
              </w:rPr>
              <w:t>Wordpress</w:t>
            </w: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 для дальнейшего редактирования сайта</w:t>
            </w:r>
          </w:p>
          <w:p w14:paraId="673042B3" w14:textId="77777777" w:rsidR="0048101F" w:rsidRPr="009E37E9" w:rsidRDefault="0048101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Читайте описание данной функции в конце брифа</w:t>
            </w:r>
          </w:p>
          <w:p w14:paraId="27B4517E" w14:textId="77777777" w:rsidR="0048101F" w:rsidRPr="009E37E9" w:rsidRDefault="0048101F" w:rsidP="008E63BB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775" w:type="dxa"/>
            <w:gridSpan w:val="2"/>
            <w:shd w:val="clear" w:color="auto" w:fill="FFFFFF" w:themeFill="background1"/>
            <w:vAlign w:val="center"/>
          </w:tcPr>
          <w:p w14:paraId="4BA720BF" w14:textId="4CB3415A" w:rsidR="0048101F" w:rsidRPr="009E37E9" w:rsidRDefault="0048101F" w:rsidP="008E63BB">
            <w:pPr>
              <w:rPr>
                <w:rFonts w:asciiTheme="minorHAnsi" w:hAnsiTheme="minorHAnsi" w:cs="Arial"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</w:rPr>
              <w:t>Стоимость от 4000 руб.</w:t>
            </w:r>
          </w:p>
        </w:tc>
      </w:tr>
      <w:tr w:rsidR="0048101F" w:rsidRPr="009E37E9" w14:paraId="4E41085C" w14:textId="77777777" w:rsidTr="00816DFB">
        <w:trPr>
          <w:trHeight w:val="427"/>
        </w:trPr>
        <w:tc>
          <w:tcPr>
            <w:tcW w:w="3431" w:type="dxa"/>
            <w:shd w:val="clear" w:color="auto" w:fill="FCEFF1"/>
            <w:vAlign w:val="center"/>
          </w:tcPr>
          <w:p w14:paraId="417BA85D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3FF6E1BC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Адаптивный дизайн и верстка</w:t>
            </w:r>
          </w:p>
          <w:p w14:paraId="7D3EBCFD" w14:textId="77777777" w:rsidR="0048101F" w:rsidRPr="009E37E9" w:rsidRDefault="0048101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  <w:t>Читайте описание данной функции в конце брифа</w:t>
            </w:r>
          </w:p>
          <w:p w14:paraId="074B4C22" w14:textId="30AFC1F9" w:rsidR="0048101F" w:rsidRPr="009E37E9" w:rsidRDefault="0048101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775" w:type="dxa"/>
            <w:gridSpan w:val="2"/>
            <w:shd w:val="clear" w:color="auto" w:fill="FFFFFF" w:themeFill="background1"/>
            <w:vAlign w:val="center"/>
          </w:tcPr>
          <w:p w14:paraId="1A33BF5D" w14:textId="3ED6ACE2" w:rsidR="0048101F" w:rsidRPr="009E37E9" w:rsidRDefault="0048101F" w:rsidP="00816DFB">
            <w:pPr>
              <w:rPr>
                <w:rFonts w:asciiTheme="minorHAnsi" w:hAnsiTheme="minorHAnsi" w:cs="Arial"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</w:rPr>
              <w:t>Стоимость – 4000 рублей за каждое разрешение</w:t>
            </w:r>
          </w:p>
        </w:tc>
      </w:tr>
      <w:tr w:rsidR="0048101F" w:rsidRPr="009E37E9" w14:paraId="3FE1466A" w14:textId="77777777" w:rsidTr="00816DFB">
        <w:trPr>
          <w:trHeight w:val="427"/>
        </w:trPr>
        <w:tc>
          <w:tcPr>
            <w:tcW w:w="3431" w:type="dxa"/>
            <w:shd w:val="clear" w:color="auto" w:fill="FCEFF1"/>
            <w:vAlign w:val="center"/>
          </w:tcPr>
          <w:p w14:paraId="75BBAF51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9B5C028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3C41B2BB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Копирайтинг (текст для сайта)</w:t>
            </w:r>
          </w:p>
          <w:p w14:paraId="53E87896" w14:textId="77777777" w:rsidR="0048101F" w:rsidRPr="009E37E9" w:rsidRDefault="0048101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6775" w:type="dxa"/>
            <w:gridSpan w:val="2"/>
            <w:shd w:val="clear" w:color="auto" w:fill="FFFFFF" w:themeFill="background1"/>
            <w:vAlign w:val="center"/>
          </w:tcPr>
          <w:p w14:paraId="2A162BD8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 </w:t>
            </w:r>
          </w:p>
          <w:p w14:paraId="3C99844A" w14:textId="77777777" w:rsidR="0048101F" w:rsidRPr="009E37E9" w:rsidRDefault="0048101F" w:rsidP="00C921BC">
            <w:pPr>
              <w:rPr>
                <w:rFonts w:asciiTheme="minorHAnsi" w:hAnsiTheme="minorHAnsi" w:cs="Arial"/>
                <w:color w:val="808080" w:themeColor="background1" w:themeShade="80"/>
                <w:sz w:val="22"/>
              </w:rPr>
            </w:pPr>
          </w:p>
          <w:p w14:paraId="1866EEBB" w14:textId="2F9CB418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808080" w:themeColor="background1" w:themeShade="80"/>
                <w:sz w:val="22"/>
              </w:rPr>
              <w:t>Стоимость – 2000 рублей</w:t>
            </w:r>
          </w:p>
        </w:tc>
      </w:tr>
      <w:tr w:rsidR="0048101F" w:rsidRPr="009E37E9" w14:paraId="46CB28A9" w14:textId="77777777" w:rsidTr="00816DFB">
        <w:trPr>
          <w:trHeight w:val="427"/>
        </w:trPr>
        <w:tc>
          <w:tcPr>
            <w:tcW w:w="3431" w:type="dxa"/>
            <w:shd w:val="clear" w:color="auto" w:fill="FCEFF1"/>
            <w:vAlign w:val="center"/>
          </w:tcPr>
          <w:p w14:paraId="4DC188B4" w14:textId="054CE04D" w:rsidR="0048101F" w:rsidRPr="009E37E9" w:rsidRDefault="0048101F" w:rsidP="005C55CF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775" w:type="dxa"/>
            <w:gridSpan w:val="2"/>
            <w:shd w:val="clear" w:color="auto" w:fill="FFFFFF" w:themeFill="background1"/>
            <w:vAlign w:val="center"/>
          </w:tcPr>
          <w:p w14:paraId="14A631A4" w14:textId="7C7F7FE3" w:rsidR="0048101F" w:rsidRPr="009E37E9" w:rsidRDefault="0048101F" w:rsidP="00C921BC">
            <w:pPr>
              <w:rPr>
                <w:rFonts w:asciiTheme="minorHAnsi" w:hAnsiTheme="minorHAnsi" w:cs="Arial"/>
                <w:color w:val="808080" w:themeColor="background1" w:themeShade="80"/>
                <w:sz w:val="22"/>
              </w:rPr>
            </w:pPr>
          </w:p>
        </w:tc>
      </w:tr>
      <w:tr w:rsidR="0048101F" w:rsidRPr="009E37E9" w14:paraId="18B8AA9B" w14:textId="77777777" w:rsidTr="00816DFB">
        <w:trPr>
          <w:trHeight w:val="427"/>
        </w:trPr>
        <w:tc>
          <w:tcPr>
            <w:tcW w:w="3431" w:type="dxa"/>
            <w:shd w:val="clear" w:color="auto" w:fill="FCEFF1"/>
            <w:vAlign w:val="center"/>
          </w:tcPr>
          <w:p w14:paraId="0B2B61CD" w14:textId="7145A756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6775" w:type="dxa"/>
            <w:gridSpan w:val="2"/>
            <w:shd w:val="clear" w:color="auto" w:fill="FFFFFF" w:themeFill="background1"/>
            <w:vAlign w:val="center"/>
          </w:tcPr>
          <w:p w14:paraId="1A53B7A3" w14:textId="425A1E87" w:rsidR="0048101F" w:rsidRPr="009E37E9" w:rsidRDefault="0048101F" w:rsidP="00C921BC">
            <w:pPr>
              <w:rPr>
                <w:rFonts w:asciiTheme="minorHAnsi" w:hAnsiTheme="minorHAnsi" w:cs="Arial"/>
                <w:color w:val="808080" w:themeColor="background1" w:themeShade="80"/>
                <w:sz w:val="22"/>
              </w:rPr>
            </w:pPr>
          </w:p>
        </w:tc>
      </w:tr>
    </w:tbl>
    <w:p w14:paraId="7F75AD3C" w14:textId="77777777" w:rsidR="00B114B0" w:rsidRPr="009E37E9" w:rsidRDefault="00B114B0" w:rsidP="00C921BC">
      <w:pPr>
        <w:rPr>
          <w:rFonts w:asciiTheme="minorHAnsi" w:hAnsiTheme="minorHAnsi" w:cs="Arial"/>
          <w:color w:val="224EF2"/>
          <w:sz w:val="40"/>
          <w:szCs w:val="40"/>
          <w:u w:val="single"/>
        </w:rPr>
      </w:pPr>
    </w:p>
    <w:p w14:paraId="6083C816" w14:textId="77777777" w:rsidR="005D7CC9" w:rsidRPr="009E37E9" w:rsidRDefault="005C55CF" w:rsidP="00C921BC">
      <w:pPr>
        <w:rPr>
          <w:rFonts w:asciiTheme="minorHAnsi" w:hAnsiTheme="minorHAnsi" w:cs="Arial"/>
          <w:color w:val="224EF2"/>
          <w:sz w:val="40"/>
          <w:szCs w:val="40"/>
        </w:rPr>
      </w:pPr>
      <w:r w:rsidRPr="009E37E9">
        <w:rPr>
          <w:rFonts w:asciiTheme="minorHAnsi" w:hAnsiTheme="minorHAnsi" w:cs="Arial"/>
          <w:color w:val="224EF2"/>
          <w:sz w:val="40"/>
          <w:szCs w:val="40"/>
        </w:rPr>
        <w:t>Копирайтинг</w:t>
      </w:r>
    </w:p>
    <w:p w14:paraId="3A9FE669" w14:textId="77777777" w:rsidR="005D7CC9" w:rsidRPr="009E37E9" w:rsidRDefault="005C55CF" w:rsidP="00C921BC">
      <w:pPr>
        <w:rPr>
          <w:rFonts w:asciiTheme="minorHAnsi" w:hAnsiTheme="minorHAnsi" w:cs="Arial"/>
          <w:color w:val="000000" w:themeColor="text1"/>
          <w:szCs w:val="24"/>
        </w:rPr>
      </w:pPr>
      <w:r w:rsidRPr="009E37E9">
        <w:rPr>
          <w:rFonts w:asciiTheme="minorHAnsi" w:hAnsiTheme="minorHAnsi" w:cs="Arial"/>
          <w:color w:val="000000" w:themeColor="text1"/>
          <w:szCs w:val="24"/>
        </w:rPr>
        <w:t>Заполняется только при заказе данной услуги</w:t>
      </w:r>
    </w:p>
    <w:p w14:paraId="23570BA2" w14:textId="77777777" w:rsidR="005D7CC9" w:rsidRPr="009E37E9" w:rsidRDefault="005D7CC9" w:rsidP="00C921BC">
      <w:pPr>
        <w:rPr>
          <w:rFonts w:asciiTheme="minorHAnsi" w:hAnsiTheme="minorHAnsi" w:cs="Arial"/>
          <w:color w:val="000000" w:themeColor="text1"/>
          <w:sz w:val="22"/>
        </w:rPr>
      </w:pPr>
    </w:p>
    <w:tbl>
      <w:tblPr>
        <w:tblW w:w="10206" w:type="dxa"/>
        <w:tblInd w:w="108" w:type="dxa"/>
        <w:tblBorders>
          <w:top w:val="dashed" w:sz="4" w:space="0" w:color="224EF2"/>
          <w:left w:val="dashed" w:sz="4" w:space="0" w:color="224EF2"/>
          <w:bottom w:val="dashed" w:sz="4" w:space="0" w:color="224EF2"/>
          <w:right w:val="dashed" w:sz="4" w:space="0" w:color="224EF2"/>
          <w:insideH w:val="dashed" w:sz="4" w:space="0" w:color="224EF2"/>
          <w:insideV w:val="dashed" w:sz="4" w:space="0" w:color="224EF2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4395"/>
        <w:gridCol w:w="5811"/>
      </w:tblGrid>
      <w:tr w:rsidR="005D7CC9" w:rsidRPr="009E37E9" w14:paraId="1AEA64B6" w14:textId="77777777" w:rsidTr="00006D4F">
        <w:trPr>
          <w:trHeight w:val="399"/>
        </w:trPr>
        <w:tc>
          <w:tcPr>
            <w:tcW w:w="4395" w:type="dxa"/>
            <w:shd w:val="clear" w:color="auto" w:fill="FCEFF1"/>
            <w:vAlign w:val="center"/>
          </w:tcPr>
          <w:p w14:paraId="13DEFF14" w14:textId="77777777" w:rsidR="0048101F" w:rsidRPr="009E37E9" w:rsidRDefault="0048101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D661640" w14:textId="77777777" w:rsidR="005D7CC9" w:rsidRPr="009E37E9" w:rsidRDefault="005C55C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Стиль подачи текста</w:t>
            </w:r>
          </w:p>
          <w:p w14:paraId="6CEC4C86" w14:textId="77777777" w:rsidR="005C55CF" w:rsidRPr="009E37E9" w:rsidRDefault="005C55CF" w:rsidP="00C921BC">
            <w:pPr>
              <w:rPr>
                <w:rFonts w:asciiTheme="minorHAnsi" w:hAnsiTheme="minorHAnsi"/>
                <w:i/>
                <w:color w:val="808080" w:themeColor="background1" w:themeShade="80"/>
                <w:sz w:val="22"/>
              </w:rPr>
            </w:pPr>
            <w:r w:rsidRPr="009E37E9">
              <w:rPr>
                <w:rFonts w:asciiTheme="minorHAnsi" w:hAnsiTheme="minorHAnsi"/>
                <w:i/>
                <w:color w:val="808080" w:themeColor="background1" w:themeShade="80"/>
                <w:sz w:val="22"/>
              </w:rPr>
              <w:t>Д</w:t>
            </w:r>
            <w:r w:rsidRPr="009E37E9">
              <w:rPr>
                <w:rFonts w:asciiTheme="minorHAnsi" w:hAnsiTheme="minorHAnsi"/>
                <w:i/>
                <w:color w:val="808080"/>
                <w:sz w:val="22"/>
              </w:rPr>
              <w:t>еловой, провокационный, дружелюбный, провокационно-деловой, упрощен</w:t>
            </w:r>
            <w:r w:rsidRPr="009E37E9">
              <w:rPr>
                <w:rFonts w:asciiTheme="minorHAnsi" w:hAnsiTheme="minorHAnsi"/>
                <w:i/>
                <w:color w:val="808080" w:themeColor="background1" w:themeShade="80"/>
                <w:sz w:val="22"/>
              </w:rPr>
              <w:t>ный, юмористический и так далее</w:t>
            </w:r>
          </w:p>
          <w:p w14:paraId="63CFFD9F" w14:textId="77777777" w:rsidR="0048101F" w:rsidRPr="009E37E9" w:rsidRDefault="0048101F" w:rsidP="00C921BC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14:paraId="3D41A882" w14:textId="77777777" w:rsidR="005D7CC9" w:rsidRPr="009E37E9" w:rsidRDefault="005D7CC9" w:rsidP="00C921BC">
            <w:pPr>
              <w:ind w:right="1592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006D4F" w:rsidRPr="009E37E9" w14:paraId="4FF94233" w14:textId="77777777" w:rsidTr="00006D4F">
        <w:trPr>
          <w:trHeight w:val="399"/>
        </w:trPr>
        <w:tc>
          <w:tcPr>
            <w:tcW w:w="4395" w:type="dxa"/>
            <w:shd w:val="clear" w:color="auto" w:fill="FCEFF1"/>
            <w:vAlign w:val="center"/>
          </w:tcPr>
          <w:p w14:paraId="3FEACA0A" w14:textId="77777777" w:rsidR="00006D4F" w:rsidRPr="009E37E9" w:rsidRDefault="00006D4F" w:rsidP="005C55CF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2D55A824" w14:textId="77777777" w:rsidR="00006D4F" w:rsidRPr="009E37E9" w:rsidRDefault="00006D4F" w:rsidP="005C55CF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>Моменты, которые обязательно должны быть отражены в материале</w:t>
            </w:r>
          </w:p>
          <w:p w14:paraId="46E1499D" w14:textId="472CB212" w:rsidR="00006D4F" w:rsidRPr="009E37E9" w:rsidRDefault="00006D4F" w:rsidP="005C55CF">
            <w:pPr>
              <w:rPr>
                <w:rFonts w:asciiTheme="minorHAnsi" w:hAnsiTheme="minorHAnsi" w:cs="Arial"/>
                <w:i/>
                <w:color w:val="808080" w:themeColor="background1" w:themeShade="80"/>
                <w:sz w:val="22"/>
              </w:rPr>
            </w:pP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14:paraId="4BD1F037" w14:textId="77777777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006D4F" w:rsidRPr="009E37E9" w14:paraId="38E2337F" w14:textId="77777777" w:rsidTr="00006D4F">
        <w:trPr>
          <w:trHeight w:val="995"/>
        </w:trPr>
        <w:tc>
          <w:tcPr>
            <w:tcW w:w="4395" w:type="dxa"/>
            <w:shd w:val="clear" w:color="auto" w:fill="FCEFF1"/>
            <w:vAlign w:val="center"/>
          </w:tcPr>
          <w:p w14:paraId="4A2043FF" w14:textId="77777777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2DD5C16" w14:textId="77777777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Есть ли сайты или статьи, которые можно разобрать в качестве примера грамотного исполнения?  </w:t>
            </w:r>
          </w:p>
          <w:p w14:paraId="286D7EA9" w14:textId="112298A7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  <w:r w:rsidRPr="009E37E9">
              <w:rPr>
                <w:rFonts w:asciiTheme="minorHAnsi" w:hAnsiTheme="minorHAnsi" w:cs="Arial"/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14:paraId="0BA0F4F6" w14:textId="77777777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006D4F" w:rsidRPr="009E37E9" w14:paraId="1E8B602C" w14:textId="77777777" w:rsidTr="00006D4F">
        <w:trPr>
          <w:trHeight w:val="981"/>
        </w:trPr>
        <w:tc>
          <w:tcPr>
            <w:tcW w:w="4395" w:type="dxa"/>
            <w:shd w:val="clear" w:color="auto" w:fill="FCEFF1"/>
            <w:vAlign w:val="center"/>
          </w:tcPr>
          <w:p w14:paraId="58DE5678" w14:textId="65F27839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14:paraId="64A8106F" w14:textId="77777777" w:rsidR="00006D4F" w:rsidRPr="009E37E9" w:rsidRDefault="00006D4F" w:rsidP="00C921BC">
            <w:pPr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</w:tbl>
    <w:p w14:paraId="63F53666" w14:textId="77777777" w:rsidR="005D7CC9" w:rsidRPr="009E37E9" w:rsidRDefault="005D7CC9" w:rsidP="00C921BC">
      <w:pPr>
        <w:rPr>
          <w:rFonts w:asciiTheme="minorHAnsi" w:hAnsiTheme="minorHAnsi" w:cs="Arial"/>
          <w:color w:val="000000" w:themeColor="text1"/>
          <w:sz w:val="22"/>
        </w:rPr>
      </w:pPr>
    </w:p>
    <w:p w14:paraId="5134CCA8" w14:textId="77777777" w:rsidR="005C55CF" w:rsidRPr="009E37E9" w:rsidRDefault="005C55CF" w:rsidP="00C921BC">
      <w:pPr>
        <w:rPr>
          <w:rFonts w:asciiTheme="minorHAnsi" w:hAnsiTheme="minorHAnsi" w:cs="Arial"/>
          <w:color w:val="000000" w:themeColor="text1"/>
          <w:sz w:val="22"/>
        </w:rPr>
      </w:pPr>
    </w:p>
    <w:p w14:paraId="719C2E8E" w14:textId="77777777" w:rsidR="00294927" w:rsidRPr="009E37E9" w:rsidRDefault="00294927" w:rsidP="00C921BC">
      <w:pPr>
        <w:rPr>
          <w:rFonts w:asciiTheme="minorHAnsi" w:hAnsiTheme="minorHAnsi" w:cs="Arial"/>
          <w:color w:val="000000" w:themeColor="text1"/>
          <w:sz w:val="22"/>
        </w:rPr>
      </w:pPr>
    </w:p>
    <w:p w14:paraId="0FB30283" w14:textId="77777777" w:rsidR="00294927" w:rsidRPr="009E37E9" w:rsidRDefault="00294927" w:rsidP="00C921BC">
      <w:pPr>
        <w:rPr>
          <w:rFonts w:asciiTheme="minorHAnsi" w:hAnsiTheme="minorHAnsi" w:cs="Arial"/>
          <w:color w:val="224EF2"/>
          <w:sz w:val="40"/>
          <w:szCs w:val="40"/>
        </w:rPr>
      </w:pPr>
      <w:r w:rsidRPr="009E37E9">
        <w:rPr>
          <w:rFonts w:asciiTheme="minorHAnsi" w:hAnsiTheme="minorHAnsi" w:cs="Arial"/>
          <w:color w:val="224EF2"/>
          <w:sz w:val="40"/>
          <w:szCs w:val="40"/>
        </w:rPr>
        <w:t xml:space="preserve">Установка сайта на </w:t>
      </w:r>
      <w:r w:rsidRPr="009E37E9">
        <w:rPr>
          <w:rFonts w:asciiTheme="minorHAnsi" w:hAnsiTheme="minorHAnsi" w:cs="Arial"/>
          <w:color w:val="224EF2"/>
          <w:sz w:val="40"/>
          <w:szCs w:val="40"/>
          <w:lang w:val="en-US"/>
        </w:rPr>
        <w:t>CMS</w:t>
      </w:r>
      <w:r w:rsidRPr="009E37E9">
        <w:rPr>
          <w:rFonts w:asciiTheme="minorHAnsi" w:hAnsiTheme="minorHAnsi" w:cs="Arial"/>
          <w:color w:val="224EF2"/>
          <w:sz w:val="40"/>
          <w:szCs w:val="40"/>
        </w:rPr>
        <w:t xml:space="preserve">-систему </w:t>
      </w:r>
      <w:r w:rsidRPr="009E37E9">
        <w:rPr>
          <w:rFonts w:asciiTheme="minorHAnsi" w:hAnsiTheme="minorHAnsi" w:cs="Arial"/>
          <w:color w:val="224EF2"/>
          <w:sz w:val="40"/>
          <w:szCs w:val="40"/>
          <w:lang w:val="en-US"/>
        </w:rPr>
        <w:t>Wordpress</w:t>
      </w:r>
    </w:p>
    <w:p w14:paraId="6174180E" w14:textId="77777777" w:rsidR="00294927" w:rsidRPr="009E37E9" w:rsidRDefault="00294927" w:rsidP="00294927">
      <w:pPr>
        <w:rPr>
          <w:rFonts w:asciiTheme="minorHAnsi" w:hAnsiTheme="minorHAnsi" w:cs="Arial"/>
          <w:color w:val="000000" w:themeColor="text1"/>
          <w:sz w:val="22"/>
        </w:rPr>
      </w:pPr>
      <w:r w:rsidRPr="009E37E9">
        <w:rPr>
          <w:rFonts w:asciiTheme="minorHAnsi" w:hAnsiTheme="minorHAnsi" w:cs="Arial"/>
          <w:color w:val="000000" w:themeColor="text1"/>
          <w:sz w:val="22"/>
          <w:lang w:val="en-US"/>
        </w:rPr>
        <w:t>CMS</w:t>
      </w:r>
      <w:r w:rsidRPr="009E37E9">
        <w:rPr>
          <w:rFonts w:asciiTheme="minorHAnsi" w:hAnsiTheme="minorHAnsi" w:cs="Arial"/>
          <w:color w:val="000000" w:themeColor="text1"/>
          <w:sz w:val="22"/>
        </w:rPr>
        <w:t xml:space="preserve">-система </w:t>
      </w:r>
      <w:r w:rsidRPr="009E37E9">
        <w:rPr>
          <w:rFonts w:asciiTheme="minorHAnsi" w:hAnsiTheme="minorHAnsi" w:cs="Arial"/>
          <w:color w:val="000000" w:themeColor="text1"/>
          <w:sz w:val="22"/>
          <w:lang w:val="en-US"/>
        </w:rPr>
        <w:t>Wordpress</w:t>
      </w:r>
      <w:r w:rsidRPr="009E37E9">
        <w:rPr>
          <w:rFonts w:asciiTheme="minorHAnsi" w:hAnsiTheme="minorHAnsi" w:cs="Arial"/>
          <w:color w:val="000000" w:themeColor="text1"/>
          <w:sz w:val="22"/>
        </w:rPr>
        <w:t xml:space="preserve"> - система управления сайтом, которая включает в себя административную панель. Она располагает функциями управлению контентом на сайте. Вам не придется в ручную прописывать шрифты и размер текста или картинки, а задавать параметры через административную панель.</w:t>
      </w:r>
    </w:p>
    <w:p w14:paraId="3DCBC154" w14:textId="77777777" w:rsidR="00294927" w:rsidRPr="009E37E9" w:rsidRDefault="00294927" w:rsidP="00294927">
      <w:pPr>
        <w:rPr>
          <w:rFonts w:asciiTheme="minorHAnsi" w:hAnsiTheme="minorHAnsi" w:cs="Arial"/>
          <w:color w:val="000000" w:themeColor="text1"/>
          <w:sz w:val="22"/>
        </w:rPr>
      </w:pPr>
      <w:r w:rsidRPr="009E37E9">
        <w:rPr>
          <w:rFonts w:asciiTheme="minorHAnsi" w:hAnsiTheme="minorHAnsi" w:cs="Arial"/>
          <w:color w:val="000000" w:themeColor="text1"/>
          <w:sz w:val="22"/>
        </w:rPr>
        <w:t>Вы сможете редактировать все, кроме элементов дизайна (индивидуально для каждого проекта). Обычно редактируют:</w:t>
      </w:r>
    </w:p>
    <w:p w14:paraId="4CC4911A" w14:textId="77777777" w:rsidR="00294927" w:rsidRPr="009E37E9" w:rsidRDefault="00294927" w:rsidP="00294927">
      <w:pPr>
        <w:rPr>
          <w:rFonts w:asciiTheme="minorHAnsi" w:hAnsiTheme="minorHAnsi" w:cs="Arial"/>
          <w:color w:val="000000" w:themeColor="text1"/>
          <w:sz w:val="22"/>
        </w:rPr>
      </w:pPr>
      <w:r w:rsidRPr="009E37E9">
        <w:rPr>
          <w:rFonts w:asciiTheme="minorHAnsi" w:hAnsiTheme="minorHAnsi" w:cs="Arial"/>
          <w:color w:val="000000" w:themeColor="text1"/>
          <w:sz w:val="22"/>
        </w:rPr>
        <w:t>1. Текст блоков</w:t>
      </w:r>
    </w:p>
    <w:p w14:paraId="2BFF6744" w14:textId="77777777" w:rsidR="00294927" w:rsidRPr="009E37E9" w:rsidRDefault="00294927" w:rsidP="00294927">
      <w:pPr>
        <w:rPr>
          <w:rFonts w:asciiTheme="minorHAnsi" w:hAnsiTheme="minorHAnsi" w:cs="Arial"/>
          <w:color w:val="000000" w:themeColor="text1"/>
          <w:sz w:val="22"/>
        </w:rPr>
      </w:pPr>
      <w:r w:rsidRPr="009E37E9">
        <w:rPr>
          <w:rFonts w:asciiTheme="minorHAnsi" w:hAnsiTheme="minorHAnsi" w:cs="Arial"/>
          <w:color w:val="000000" w:themeColor="text1"/>
          <w:sz w:val="22"/>
        </w:rPr>
        <w:t>2. Добавление фоторабот</w:t>
      </w:r>
    </w:p>
    <w:p w14:paraId="002966DC" w14:textId="77777777" w:rsidR="00294927" w:rsidRPr="009E37E9" w:rsidRDefault="00294927" w:rsidP="00294927">
      <w:pPr>
        <w:rPr>
          <w:rFonts w:asciiTheme="minorHAnsi" w:hAnsiTheme="minorHAnsi" w:cs="Arial"/>
          <w:color w:val="000000" w:themeColor="text1"/>
          <w:sz w:val="22"/>
        </w:rPr>
      </w:pPr>
      <w:r w:rsidRPr="009E37E9">
        <w:rPr>
          <w:rFonts w:asciiTheme="minorHAnsi" w:hAnsiTheme="minorHAnsi" w:cs="Arial"/>
          <w:color w:val="000000" w:themeColor="text1"/>
          <w:sz w:val="22"/>
        </w:rPr>
        <w:t>3. Редактирование каталога (добавление, удаление)</w:t>
      </w:r>
    </w:p>
    <w:p w14:paraId="4F5BC084" w14:textId="77777777" w:rsidR="00294927" w:rsidRPr="009E37E9" w:rsidRDefault="00294927" w:rsidP="00C921BC">
      <w:pPr>
        <w:rPr>
          <w:rFonts w:asciiTheme="minorHAnsi" w:hAnsiTheme="minorHAnsi" w:cs="Arial"/>
          <w:color w:val="000000" w:themeColor="text1"/>
          <w:sz w:val="22"/>
        </w:rPr>
      </w:pPr>
    </w:p>
    <w:p w14:paraId="7746FE47" w14:textId="77777777" w:rsidR="00006D4F" w:rsidRPr="009E37E9" w:rsidRDefault="00006D4F" w:rsidP="00C921BC">
      <w:pPr>
        <w:rPr>
          <w:rFonts w:asciiTheme="minorHAnsi" w:hAnsiTheme="minorHAnsi" w:cs="Arial"/>
          <w:color w:val="000000" w:themeColor="text1"/>
          <w:sz w:val="22"/>
        </w:rPr>
      </w:pPr>
    </w:p>
    <w:p w14:paraId="0DF56372" w14:textId="77777777" w:rsidR="005C55CF" w:rsidRPr="009E37E9" w:rsidRDefault="005C55CF" w:rsidP="00C921BC">
      <w:pPr>
        <w:rPr>
          <w:rFonts w:asciiTheme="minorHAnsi" w:hAnsiTheme="minorHAnsi" w:cs="Arial"/>
          <w:color w:val="224EF2"/>
          <w:sz w:val="40"/>
          <w:szCs w:val="40"/>
        </w:rPr>
      </w:pPr>
      <w:r w:rsidRPr="009E37E9">
        <w:rPr>
          <w:rFonts w:asciiTheme="minorHAnsi" w:hAnsiTheme="minorHAnsi" w:cs="Arial"/>
          <w:color w:val="224EF2"/>
          <w:sz w:val="40"/>
          <w:szCs w:val="40"/>
        </w:rPr>
        <w:t>Адаптивный дизайн и верстка</w:t>
      </w:r>
    </w:p>
    <w:p w14:paraId="19F4C5F6" w14:textId="6583A81C" w:rsidR="005C55CF" w:rsidRPr="009E37E9" w:rsidRDefault="005C55CF" w:rsidP="00C921BC">
      <w:pPr>
        <w:rPr>
          <w:rFonts w:asciiTheme="minorHAnsi" w:hAnsiTheme="minorHAnsi" w:cs="Arial"/>
          <w:color w:val="000000" w:themeColor="text1"/>
          <w:sz w:val="28"/>
          <w:szCs w:val="28"/>
          <w:lang w:val="en-US"/>
        </w:rPr>
      </w:pP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В базовую стоимость разработки 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Landing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 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Page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 входит </w:t>
      </w:r>
      <w:proofErr w:type="spellStart"/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>кроссбраузерная</w:t>
      </w:r>
      <w:proofErr w:type="spellEnd"/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 верстка – дизайн </w:t>
      </w:r>
      <w:r w:rsidR="00006D4F" w:rsidRPr="009E37E9">
        <w:rPr>
          <w:rFonts w:asciiTheme="minorHAnsi" w:hAnsiTheme="minorHAnsi" w:cs="Arial"/>
          <w:color w:val="000000" w:themeColor="text1"/>
          <w:sz w:val="28"/>
          <w:szCs w:val="28"/>
        </w:rPr>
        <w:t>рисуется на одно разрешение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 и сайт корректно отображается на всех устройствах, по</w:t>
      </w:r>
      <w:r w:rsidR="00E715D5" w:rsidRPr="009E37E9">
        <w:rPr>
          <w:rFonts w:asciiTheme="minorHAnsi" w:hAnsiTheme="minorHAnsi" w:cs="Arial"/>
          <w:color w:val="000000" w:themeColor="text1"/>
          <w:sz w:val="28"/>
          <w:szCs w:val="28"/>
        </w:rPr>
        <w:t>д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>страивается под размер экрана</w:t>
      </w:r>
      <w:r w:rsidR="00006D4F" w:rsidRPr="009E37E9">
        <w:rPr>
          <w:rFonts w:asciiTheme="minorHAnsi" w:hAnsiTheme="minorHAnsi" w:cs="Arial"/>
          <w:color w:val="000000" w:themeColor="text1"/>
          <w:sz w:val="28"/>
          <w:szCs w:val="28"/>
        </w:rPr>
        <w:t>, но контент</w:t>
      </w:r>
      <w:r w:rsidR="00E715D5"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 не меняется </w:t>
      </w:r>
      <w:r w:rsidR="00006D4F"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в зависимости </w:t>
      </w:r>
      <w:r w:rsidR="00E715D5"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от </w:t>
      </w:r>
      <w:r w:rsidR="00006D4F"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выбора </w:t>
      </w:r>
      <w:r w:rsidR="00E715D5"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разрешения экрана. См. </w:t>
      </w:r>
      <w:r w:rsidR="00D71313" w:rsidRPr="009E37E9">
        <w:rPr>
          <w:rFonts w:asciiTheme="minorHAnsi" w:hAnsiTheme="minorHAnsi" w:cs="Arial"/>
          <w:color w:val="000000" w:themeColor="text1"/>
          <w:sz w:val="28"/>
          <w:szCs w:val="28"/>
        </w:rPr>
        <w:t>сравнение ниже</w:t>
      </w:r>
    </w:p>
    <w:p w14:paraId="5E5B3506" w14:textId="77777777" w:rsidR="001D3687" w:rsidRPr="009E37E9" w:rsidRDefault="00D71313" w:rsidP="00C921BC">
      <w:pPr>
        <w:rPr>
          <w:rFonts w:asciiTheme="minorHAnsi" w:hAnsiTheme="minorHAnsi" w:cs="Arial"/>
          <w:color w:val="000000" w:themeColor="text1"/>
          <w:sz w:val="28"/>
          <w:szCs w:val="28"/>
          <w:lang w:val="en-US"/>
        </w:rPr>
      </w:pPr>
      <w:r w:rsidRPr="009E37E9">
        <w:rPr>
          <w:rFonts w:asciiTheme="minorHAnsi" w:hAnsiTheme="minorHAnsi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9C3B7FA" wp14:editId="35601145">
            <wp:extent cx="2924175" cy="988532"/>
            <wp:effectExtent l="0" t="0" r="0" b="0"/>
            <wp:docPr id="6" name="Рисунок 2" descr="k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s.jp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5747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852" cy="99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37E9">
        <w:rPr>
          <w:rFonts w:asciiTheme="minorHAnsi" w:hAnsiTheme="minorHAnsi" w:cs="Arial"/>
          <w:noProof/>
          <w:color w:val="000000" w:themeColor="text1"/>
          <w:sz w:val="28"/>
          <w:szCs w:val="28"/>
        </w:rPr>
        <w:drawing>
          <wp:inline distT="0" distB="0" distL="0" distR="0" wp14:anchorId="41EE33CA" wp14:editId="78ED80E3">
            <wp:extent cx="2924175" cy="989419"/>
            <wp:effectExtent l="0" t="0" r="0" b="0"/>
            <wp:docPr id="7" name="Рисунок 6" descr="adaptive_arti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ive_article.jpg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969" cy="9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C08" w14:textId="77777777" w:rsidR="001D3687" w:rsidRPr="009E37E9" w:rsidRDefault="00E715D5" w:rsidP="00D71313">
      <w:pPr>
        <w:rPr>
          <w:rFonts w:asciiTheme="minorHAnsi" w:hAnsiTheme="minorHAnsi" w:cs="Arial"/>
          <w:color w:val="808080" w:themeColor="background1" w:themeShade="80"/>
          <w:sz w:val="22"/>
        </w:rPr>
      </w:pPr>
      <w:proofErr w:type="spellStart"/>
      <w:r w:rsidRPr="009E37E9">
        <w:rPr>
          <w:rFonts w:asciiTheme="minorHAnsi" w:hAnsiTheme="minorHAnsi" w:cs="Arial"/>
          <w:color w:val="808080" w:themeColor="background1" w:themeShade="80"/>
          <w:sz w:val="22"/>
        </w:rPr>
        <w:t>Кроссбраузерная</w:t>
      </w:r>
      <w:proofErr w:type="spellEnd"/>
      <w:r w:rsidRPr="009E37E9">
        <w:rPr>
          <w:rFonts w:asciiTheme="minorHAnsi" w:hAnsiTheme="minorHAnsi" w:cs="Arial"/>
          <w:color w:val="808080" w:themeColor="background1" w:themeShade="80"/>
          <w:sz w:val="22"/>
        </w:rPr>
        <w:t xml:space="preserve"> верстка</w:t>
      </w:r>
      <w:r w:rsidR="00D71313" w:rsidRPr="009E37E9">
        <w:rPr>
          <w:rFonts w:asciiTheme="minorHAnsi" w:hAnsiTheme="minorHAnsi" w:cs="Arial"/>
          <w:color w:val="808080" w:themeColor="background1" w:themeShade="80"/>
          <w:sz w:val="22"/>
        </w:rPr>
        <w:t xml:space="preserve">                                                                                 Адаптивная верстка</w:t>
      </w:r>
    </w:p>
    <w:p w14:paraId="71F07B7A" w14:textId="77777777" w:rsidR="00E715D5" w:rsidRPr="009E37E9" w:rsidRDefault="00E715D5" w:rsidP="00E715D5">
      <w:pPr>
        <w:jc w:val="center"/>
        <w:rPr>
          <w:rFonts w:asciiTheme="minorHAnsi" w:hAnsiTheme="minorHAnsi" w:cs="Arial"/>
          <w:color w:val="808080" w:themeColor="background1" w:themeShade="80"/>
          <w:sz w:val="22"/>
        </w:rPr>
      </w:pPr>
    </w:p>
    <w:p w14:paraId="31BDD8CE" w14:textId="77777777" w:rsidR="00D71313" w:rsidRPr="009E37E9" w:rsidRDefault="00D71313" w:rsidP="00D71313">
      <w:pPr>
        <w:rPr>
          <w:rFonts w:asciiTheme="minorHAnsi" w:hAnsiTheme="minorHAnsi" w:cs="Arial"/>
          <w:color w:val="000000" w:themeColor="text1"/>
          <w:sz w:val="28"/>
          <w:szCs w:val="28"/>
        </w:rPr>
      </w:pP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За дополнительную плату возможно выполнить адаптивный дизайн и верстку.  Дизайн рисуется на несколько разрешений. Обычно их 3 -телефон¸ планшет, большое разрешение компьютера + базовый дизайн на 960 </w:t>
      </w:r>
      <w:proofErr w:type="spellStart"/>
      <w:r w:rsidRPr="009E37E9">
        <w:rPr>
          <w:rFonts w:asciiTheme="minorHAnsi" w:hAnsiTheme="minorHAnsi" w:cs="Arial"/>
          <w:color w:val="000000" w:themeColor="text1"/>
          <w:sz w:val="28"/>
          <w:szCs w:val="28"/>
          <w:lang w:val="en-US"/>
        </w:rPr>
        <w:t>px</w:t>
      </w:r>
      <w:proofErr w:type="spellEnd"/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>, который уже входит в стоимость.</w:t>
      </w:r>
    </w:p>
    <w:p w14:paraId="5B331673" w14:textId="77777777" w:rsidR="00D71313" w:rsidRPr="009E37E9" w:rsidRDefault="00D71313" w:rsidP="00D71313">
      <w:pPr>
        <w:rPr>
          <w:rFonts w:asciiTheme="minorHAnsi" w:hAnsiTheme="minorHAnsi" w:cs="Arial"/>
          <w:color w:val="224EF2"/>
          <w:sz w:val="28"/>
          <w:szCs w:val="28"/>
        </w:rPr>
      </w:pPr>
      <w:r w:rsidRPr="009E37E9">
        <w:rPr>
          <w:rFonts w:asciiTheme="minorHAnsi" w:hAnsiTheme="minorHAnsi" w:cs="Arial"/>
          <w:color w:val="224EF2"/>
          <w:sz w:val="28"/>
          <w:szCs w:val="28"/>
        </w:rPr>
        <w:t>Стоимость разработки одного разрешения – 4000 рублей (прибавляется к базовой стоимости).</w:t>
      </w:r>
    </w:p>
    <w:p w14:paraId="51F11BC8" w14:textId="385F0B89" w:rsidR="00E715D5" w:rsidRPr="009E37E9" w:rsidRDefault="00D71313" w:rsidP="00D71313">
      <w:pPr>
        <w:rPr>
          <w:rFonts w:asciiTheme="minorHAnsi" w:hAnsiTheme="minorHAnsi" w:cs="Arial"/>
          <w:color w:val="000000" w:themeColor="text1"/>
          <w:sz w:val="28"/>
          <w:szCs w:val="28"/>
        </w:rPr>
      </w:pP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>Данный тип верстки позволяет не только корректно отображать сайт на всех устройствах, но и су</w:t>
      </w:r>
      <w:r w:rsidR="00006D4F" w:rsidRPr="009E37E9">
        <w:rPr>
          <w:rFonts w:asciiTheme="minorHAnsi" w:hAnsiTheme="minorHAnsi" w:cs="Arial"/>
          <w:color w:val="000000" w:themeColor="text1"/>
          <w:sz w:val="28"/>
          <w:szCs w:val="28"/>
        </w:rPr>
        <w:t>щественно облегчить пользование сайтом</w:t>
      </w:r>
      <w:r w:rsidRPr="009E37E9">
        <w:rPr>
          <w:rFonts w:asciiTheme="minorHAnsi" w:hAnsiTheme="minorHAnsi" w:cs="Arial"/>
          <w:color w:val="000000" w:themeColor="text1"/>
          <w:sz w:val="28"/>
          <w:szCs w:val="28"/>
        </w:rPr>
        <w:t xml:space="preserve"> на смартфонах, с помощью прорисовки мобильной и планшетной версий дизайна (смены контента в зависимости от разрешения).</w:t>
      </w:r>
    </w:p>
    <w:sectPr w:rsidR="00E715D5" w:rsidRPr="009E37E9" w:rsidSect="00294927">
      <w:headerReference w:type="first" r:id="rId14"/>
      <w:pgSz w:w="11906" w:h="16838" w:code="9"/>
      <w:pgMar w:top="1595" w:right="1418" w:bottom="426" w:left="1134" w:header="709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DF958" w14:textId="77777777" w:rsidR="00D97ED3" w:rsidRPr="006466FF" w:rsidRDefault="00D97ED3" w:rsidP="006466FF">
      <w:pPr>
        <w:pStyle w:val="3"/>
        <w:spacing w:before="0"/>
        <w:rPr>
          <w:rFonts w:ascii="Calibri" w:hAnsi="Calibri"/>
          <w:b w:val="0"/>
          <w:bCs w:val="0"/>
        </w:rPr>
      </w:pPr>
      <w:r>
        <w:separator/>
      </w:r>
    </w:p>
  </w:endnote>
  <w:endnote w:type="continuationSeparator" w:id="0">
    <w:p w14:paraId="4855E866" w14:textId="77777777" w:rsidR="00D97ED3" w:rsidRPr="006466FF" w:rsidRDefault="00D97ED3" w:rsidP="006466FF">
      <w:pPr>
        <w:pStyle w:val="3"/>
        <w:spacing w:before="0"/>
        <w:rPr>
          <w:rFonts w:ascii="Calibri" w:hAnsi="Calibr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Black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CC8CF" w14:textId="77777777" w:rsidR="00D97ED3" w:rsidRPr="006466FF" w:rsidRDefault="00D97ED3" w:rsidP="006466FF">
      <w:pPr>
        <w:pStyle w:val="3"/>
        <w:spacing w:before="0"/>
        <w:rPr>
          <w:rFonts w:ascii="Calibri" w:hAnsi="Calibri"/>
          <w:b w:val="0"/>
          <w:bCs w:val="0"/>
        </w:rPr>
      </w:pPr>
      <w:r>
        <w:separator/>
      </w:r>
    </w:p>
  </w:footnote>
  <w:footnote w:type="continuationSeparator" w:id="0">
    <w:p w14:paraId="639ED594" w14:textId="77777777" w:rsidR="00D97ED3" w:rsidRPr="006466FF" w:rsidRDefault="00D97ED3" w:rsidP="006466FF">
      <w:pPr>
        <w:pStyle w:val="3"/>
        <w:spacing w:before="0"/>
        <w:rPr>
          <w:rFonts w:ascii="Calibri" w:hAnsi="Calibri"/>
          <w:b w:val="0"/>
          <w:b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73" w:type="dxa"/>
      <w:tblLook w:val="04A0" w:firstRow="1" w:lastRow="0" w:firstColumn="1" w:lastColumn="0" w:noHBand="0" w:noVBand="1"/>
    </w:tblPr>
    <w:tblGrid>
      <w:gridCol w:w="2316"/>
      <w:gridCol w:w="7857"/>
    </w:tblGrid>
    <w:tr w:rsidR="00141522" w:rsidRPr="009E37E9" w14:paraId="4B9336A4" w14:textId="77777777" w:rsidTr="003F15C0">
      <w:trPr>
        <w:trHeight w:val="1245"/>
      </w:trPr>
      <w:tc>
        <w:tcPr>
          <w:tcW w:w="2316" w:type="dxa"/>
        </w:tcPr>
        <w:p w14:paraId="0EE75331" w14:textId="77777777" w:rsidR="00141522" w:rsidRPr="009E37E9" w:rsidRDefault="0026107F" w:rsidP="00141522">
          <w:pPr>
            <w:pStyle w:val="a5"/>
            <w:rPr>
              <w:rFonts w:asciiTheme="minorHAnsi" w:hAnsiTheme="minorHAnsi"/>
              <w:sz w:val="28"/>
              <w:szCs w:val="28"/>
            </w:rPr>
          </w:pPr>
          <w:r w:rsidRPr="009E37E9">
            <w:rPr>
              <w:rFonts w:asciiTheme="minorHAnsi" w:hAnsiTheme="minorHAnsi"/>
              <w:noProof/>
              <w:sz w:val="28"/>
              <w:szCs w:val="28"/>
            </w:rPr>
            <w:drawing>
              <wp:inline distT="0" distB="0" distL="0" distR="0" wp14:anchorId="1FD90C94" wp14:editId="64C45A89">
                <wp:extent cx="1121699" cy="1121699"/>
                <wp:effectExtent l="0" t="0" r="0" b="0"/>
                <wp:docPr id="2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s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627" cy="1137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7" w:type="dxa"/>
        </w:tcPr>
        <w:p w14:paraId="5B6F258A" w14:textId="77777777" w:rsidR="0026107F" w:rsidRPr="009E37E9" w:rsidRDefault="00DC41F2" w:rsidP="00141522">
          <w:pPr>
            <w:pStyle w:val="a5"/>
            <w:rPr>
              <w:rFonts w:asciiTheme="minorHAnsi" w:hAnsiTheme="minorHAnsi" w:cs="Arial"/>
              <w:sz w:val="28"/>
              <w:szCs w:val="28"/>
            </w:rPr>
          </w:pPr>
          <w:r w:rsidRPr="009E37E9">
            <w:rPr>
              <w:rFonts w:asciiTheme="minorHAnsi" w:hAnsiTheme="minorHAnsi" w:cs="Arial"/>
              <w:sz w:val="28"/>
              <w:szCs w:val="28"/>
            </w:rPr>
            <w:t xml:space="preserve">Веб-сайт: </w:t>
          </w:r>
          <w:hyperlink r:id="rId2" w:history="1"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  <w:lang w:val="en-US"/>
              </w:rPr>
              <w:t>www</w:t>
            </w:r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</w:rPr>
              <w:t>.</w:t>
            </w:r>
            <w:proofErr w:type="spellStart"/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  <w:lang w:val="en-US"/>
              </w:rPr>
              <w:t>svezhaya</w:t>
            </w:r>
            <w:proofErr w:type="spellEnd"/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</w:rPr>
              <w:t>-</w:t>
            </w:r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  <w:lang w:val="en-US"/>
              </w:rPr>
              <w:t>landing</w:t>
            </w:r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</w:rPr>
              <w:t>.</w:t>
            </w:r>
            <w:proofErr w:type="spellStart"/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  <w:lang w:val="en-US"/>
              </w:rPr>
              <w:t>ru</w:t>
            </w:r>
            <w:proofErr w:type="spellEnd"/>
          </w:hyperlink>
          <w:r w:rsidR="0026107F" w:rsidRPr="009E37E9">
            <w:rPr>
              <w:rFonts w:asciiTheme="minorHAnsi" w:hAnsiTheme="minorHAnsi" w:cs="Arial"/>
              <w:sz w:val="28"/>
              <w:szCs w:val="28"/>
            </w:rPr>
            <w:t xml:space="preserve">   </w:t>
          </w:r>
        </w:p>
        <w:p w14:paraId="51FFF573" w14:textId="77777777" w:rsidR="00DC41F2" w:rsidRPr="009E37E9" w:rsidRDefault="00DC41F2" w:rsidP="00141522">
          <w:pPr>
            <w:pStyle w:val="a5"/>
            <w:rPr>
              <w:rFonts w:asciiTheme="minorHAnsi" w:hAnsiTheme="minorHAnsi" w:cs="Arial"/>
              <w:color w:val="335AFF"/>
              <w:sz w:val="28"/>
              <w:szCs w:val="28"/>
              <w:lang w:val="en-US"/>
            </w:rPr>
          </w:pPr>
          <w:r w:rsidRPr="009E37E9">
            <w:rPr>
              <w:rFonts w:asciiTheme="minorHAnsi" w:hAnsiTheme="minorHAnsi" w:cs="Arial"/>
              <w:sz w:val="28"/>
              <w:szCs w:val="28"/>
            </w:rPr>
            <w:t>Тел</w:t>
          </w:r>
          <w:r w:rsidRPr="009E37E9">
            <w:rPr>
              <w:rFonts w:asciiTheme="minorHAnsi" w:hAnsiTheme="minorHAnsi" w:cs="Arial"/>
              <w:sz w:val="28"/>
              <w:szCs w:val="28"/>
              <w:lang w:val="en-US"/>
            </w:rPr>
            <w:t xml:space="preserve">: </w:t>
          </w:r>
          <w:r w:rsidR="0026107F" w:rsidRPr="009E37E9">
            <w:rPr>
              <w:rFonts w:asciiTheme="minorHAnsi" w:hAnsiTheme="minorHAnsi" w:cs="Arial"/>
              <w:color w:val="224EF2"/>
              <w:sz w:val="28"/>
              <w:szCs w:val="28"/>
              <w:lang w:val="en-US"/>
            </w:rPr>
            <w:t>8-910-394-46-64</w:t>
          </w:r>
        </w:p>
        <w:p w14:paraId="63782035" w14:textId="77777777" w:rsidR="00DC41F2" w:rsidRPr="009E37E9" w:rsidRDefault="003F15C0" w:rsidP="00141522">
          <w:pPr>
            <w:pStyle w:val="a5"/>
            <w:rPr>
              <w:rFonts w:asciiTheme="minorHAnsi" w:hAnsiTheme="minorHAnsi" w:cs="Arial"/>
              <w:sz w:val="28"/>
              <w:szCs w:val="28"/>
              <w:lang w:val="en-US"/>
            </w:rPr>
          </w:pPr>
          <w:r w:rsidRPr="009E37E9">
            <w:rPr>
              <w:rFonts w:asciiTheme="minorHAnsi" w:hAnsiTheme="minorHAnsi" w:cs="Arial"/>
              <w:sz w:val="28"/>
              <w:szCs w:val="28"/>
              <w:lang w:val="en-US"/>
            </w:rPr>
            <w:t>E-</w:t>
          </w:r>
          <w:r w:rsidR="00DC41F2" w:rsidRPr="009E37E9">
            <w:rPr>
              <w:rFonts w:asciiTheme="minorHAnsi" w:hAnsiTheme="minorHAnsi" w:cs="Arial"/>
              <w:sz w:val="28"/>
              <w:szCs w:val="28"/>
              <w:lang w:val="en-US"/>
            </w:rPr>
            <w:t>mail:</w:t>
          </w:r>
          <w:r w:rsidRPr="009E37E9">
            <w:rPr>
              <w:rFonts w:asciiTheme="minorHAnsi" w:hAnsiTheme="minorHAnsi" w:cs="Arial"/>
              <w:sz w:val="28"/>
              <w:szCs w:val="28"/>
              <w:lang w:val="en-US"/>
            </w:rPr>
            <w:t xml:space="preserve"> </w:t>
          </w:r>
          <w:hyperlink r:id="rId3" w:history="1">
            <w:r w:rsidR="0026107F" w:rsidRPr="009E37E9">
              <w:rPr>
                <w:rStyle w:val="a3"/>
                <w:rFonts w:asciiTheme="minorHAnsi" w:hAnsiTheme="minorHAnsi" w:cs="Arial"/>
                <w:sz w:val="28"/>
                <w:szCs w:val="28"/>
                <w:lang w:val="en-US"/>
              </w:rPr>
              <w:t>s-fresh@list.ru</w:t>
            </w:r>
          </w:hyperlink>
        </w:p>
        <w:p w14:paraId="12786C85" w14:textId="77777777" w:rsidR="0026107F" w:rsidRPr="009E37E9" w:rsidRDefault="00B114B0" w:rsidP="00141522">
          <w:pPr>
            <w:pStyle w:val="a5"/>
            <w:rPr>
              <w:rFonts w:asciiTheme="minorHAnsi" w:hAnsiTheme="minorHAnsi"/>
            </w:rPr>
          </w:pPr>
          <w:proofErr w:type="spellStart"/>
          <w:r w:rsidRPr="009E37E9">
            <w:rPr>
              <w:rFonts w:asciiTheme="minorHAnsi" w:hAnsiTheme="minorHAnsi" w:cs="Arial"/>
              <w:sz w:val="28"/>
              <w:szCs w:val="28"/>
            </w:rPr>
            <w:t>Вк</w:t>
          </w:r>
          <w:proofErr w:type="spellEnd"/>
          <w:r w:rsidRPr="009E37E9">
            <w:rPr>
              <w:rFonts w:asciiTheme="minorHAnsi" w:hAnsiTheme="minorHAnsi" w:cs="Arial"/>
              <w:sz w:val="28"/>
              <w:szCs w:val="28"/>
            </w:rPr>
            <w:t>:</w:t>
          </w:r>
          <w:r w:rsidRPr="009E37E9">
            <w:rPr>
              <w:rFonts w:asciiTheme="minorHAnsi" w:hAnsiTheme="minorHAnsi" w:cs="Arial"/>
              <w:sz w:val="32"/>
              <w:szCs w:val="28"/>
            </w:rPr>
            <w:t xml:space="preserve"> </w:t>
          </w:r>
          <w:hyperlink r:id="rId4" w:history="1">
            <w:r w:rsidR="0026107F" w:rsidRPr="009E37E9">
              <w:rPr>
                <w:rStyle w:val="a3"/>
                <w:rFonts w:asciiTheme="minorHAnsi" w:hAnsiTheme="minorHAnsi"/>
                <w:sz w:val="28"/>
              </w:rPr>
              <w:t>https://vk.com/svezhaya_landing</w:t>
            </w:r>
          </w:hyperlink>
        </w:p>
        <w:p w14:paraId="30E7E6EF" w14:textId="77777777" w:rsidR="00B114B0" w:rsidRPr="009E37E9" w:rsidRDefault="003F15C0" w:rsidP="00141522">
          <w:pPr>
            <w:pStyle w:val="a5"/>
            <w:rPr>
              <w:rFonts w:asciiTheme="minorHAnsi" w:hAnsiTheme="minorHAnsi" w:cs="Arial"/>
              <w:sz w:val="28"/>
              <w:szCs w:val="28"/>
              <w:lang w:val="en-US"/>
            </w:rPr>
          </w:pPr>
          <w:r w:rsidRPr="009E37E9">
            <w:rPr>
              <w:rFonts w:asciiTheme="minorHAnsi" w:hAnsiTheme="minorHAnsi" w:cs="Arial"/>
              <w:sz w:val="28"/>
              <w:szCs w:val="28"/>
              <w:lang w:val="en-US"/>
            </w:rPr>
            <w:t xml:space="preserve">Instagram: </w:t>
          </w:r>
          <w:hyperlink r:id="rId5" w:history="1">
            <w:r w:rsidR="0026107F" w:rsidRPr="009E37E9">
              <w:rPr>
                <w:rStyle w:val="a3"/>
                <w:rFonts w:asciiTheme="minorHAnsi" w:hAnsiTheme="minorHAnsi"/>
                <w:sz w:val="28"/>
                <w:szCs w:val="28"/>
                <w:lang w:val="en-US"/>
              </w:rPr>
              <w:t>https://www.instagram.com/</w:t>
            </w:r>
            <w:r w:rsidR="0026107F" w:rsidRPr="009E37E9">
              <w:rPr>
                <w:rStyle w:val="a3"/>
                <w:rFonts w:asciiTheme="minorHAnsi" w:hAnsiTheme="minorHAnsi" w:cs="Times"/>
                <w:sz w:val="28"/>
                <w:szCs w:val="28"/>
                <w:lang w:val="en-US"/>
              </w:rPr>
              <w:t>svezhaya_landing</w:t>
            </w:r>
            <w:r w:rsidR="0026107F" w:rsidRPr="009E37E9">
              <w:rPr>
                <w:rStyle w:val="a3"/>
                <w:rFonts w:asciiTheme="minorHAnsi" w:hAnsiTheme="minorHAnsi"/>
                <w:sz w:val="28"/>
                <w:szCs w:val="28"/>
                <w:lang w:val="en-US"/>
              </w:rPr>
              <w:t>/</w:t>
            </w:r>
          </w:hyperlink>
          <w:r w:rsidR="0026107F" w:rsidRPr="009E37E9">
            <w:rPr>
              <w:rFonts w:asciiTheme="minorHAnsi" w:hAnsiTheme="minorHAnsi"/>
              <w:sz w:val="28"/>
              <w:szCs w:val="28"/>
              <w:lang w:val="en-US"/>
            </w:rPr>
            <w:t xml:space="preserve">  </w:t>
          </w:r>
          <w:r w:rsidR="0026107F" w:rsidRPr="009E37E9">
            <w:rPr>
              <w:rFonts w:asciiTheme="minorHAnsi" w:hAnsiTheme="minorHAnsi" w:cs="Arial"/>
              <w:sz w:val="28"/>
              <w:szCs w:val="28"/>
              <w:lang w:val="en-US"/>
            </w:rPr>
            <w:t xml:space="preserve"> </w:t>
          </w:r>
        </w:p>
      </w:tc>
    </w:tr>
  </w:tbl>
  <w:p w14:paraId="69A406EB" w14:textId="77777777" w:rsidR="00523145" w:rsidRPr="009E37E9" w:rsidRDefault="00523145" w:rsidP="00141522">
    <w:pPr>
      <w:pStyle w:val="a5"/>
      <w:rPr>
        <w:rFonts w:asciiTheme="minorHAnsi" w:hAnsiTheme="minorHAnsi"/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BFEDB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5EA83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5D065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9810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4BA67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3A2C4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8AFB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14BF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827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1EE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0A097E"/>
    <w:multiLevelType w:val="multilevel"/>
    <w:tmpl w:val="0966E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hAnsi="Calibri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94D75D4"/>
    <w:multiLevelType w:val="multilevel"/>
    <w:tmpl w:val="0966EE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hAnsi="Calibri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A5149C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>
    <w:nsid w:val="1BD26B09"/>
    <w:multiLevelType w:val="multilevel"/>
    <w:tmpl w:val="D7A8C19E"/>
    <w:lvl w:ilvl="0">
      <w:start w:val="1"/>
      <w:numFmt w:val="decimal"/>
      <w:pStyle w:val="14p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>
    <w:nsid w:val="2B384DF4"/>
    <w:multiLevelType w:val="hybridMultilevel"/>
    <w:tmpl w:val="DBC6C2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0872FB"/>
    <w:multiLevelType w:val="hybridMultilevel"/>
    <w:tmpl w:val="9CB8CB78"/>
    <w:lvl w:ilvl="0" w:tplc="578E70EA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18373B"/>
    <w:multiLevelType w:val="hybridMultilevel"/>
    <w:tmpl w:val="440CF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E4BE9"/>
    <w:multiLevelType w:val="hybridMultilevel"/>
    <w:tmpl w:val="D59C6B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593F2B"/>
    <w:multiLevelType w:val="multilevel"/>
    <w:tmpl w:val="087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8231C5"/>
    <w:multiLevelType w:val="hybridMultilevel"/>
    <w:tmpl w:val="6E2CEA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113A98"/>
    <w:multiLevelType w:val="hybridMultilevel"/>
    <w:tmpl w:val="98A22B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92700B4"/>
    <w:multiLevelType w:val="multilevel"/>
    <w:tmpl w:val="9F1A4A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5B9F2FFC"/>
    <w:multiLevelType w:val="hybridMultilevel"/>
    <w:tmpl w:val="1F7AEED8"/>
    <w:lvl w:ilvl="0" w:tplc="7154424A">
      <w:start w:val="1"/>
      <w:numFmt w:val="bullet"/>
      <w:lvlText w:val="―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FE178E"/>
    <w:multiLevelType w:val="hybridMultilevel"/>
    <w:tmpl w:val="582CEBF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3"/>
  </w:num>
  <w:num w:numId="4">
    <w:abstractNumId w:val="19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0"/>
  </w:num>
  <w:num w:numId="17">
    <w:abstractNumId w:val="14"/>
  </w:num>
  <w:num w:numId="18">
    <w:abstractNumId w:val="11"/>
  </w:num>
  <w:num w:numId="19">
    <w:abstractNumId w:val="10"/>
  </w:num>
  <w:num w:numId="20">
    <w:abstractNumId w:val="12"/>
  </w:num>
  <w:num w:numId="21">
    <w:abstractNumId w:val="15"/>
  </w:num>
  <w:num w:numId="22">
    <w:abstractNumId w:val="22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displayBackgroundShape/>
  <w:proofState w:spelling="clean" w:grammar="clean"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17BA"/>
    <w:rsid w:val="00002999"/>
    <w:rsid w:val="00006D4F"/>
    <w:rsid w:val="00015E9D"/>
    <w:rsid w:val="0003524A"/>
    <w:rsid w:val="00040FBD"/>
    <w:rsid w:val="000426D5"/>
    <w:rsid w:val="000463BE"/>
    <w:rsid w:val="00063692"/>
    <w:rsid w:val="000651F0"/>
    <w:rsid w:val="00070BD5"/>
    <w:rsid w:val="00072D80"/>
    <w:rsid w:val="0008015A"/>
    <w:rsid w:val="00091793"/>
    <w:rsid w:val="000A04CF"/>
    <w:rsid w:val="000A6BB4"/>
    <w:rsid w:val="000B0B79"/>
    <w:rsid w:val="000D5EF6"/>
    <w:rsid w:val="000F5AFA"/>
    <w:rsid w:val="001066CD"/>
    <w:rsid w:val="0013154A"/>
    <w:rsid w:val="00136929"/>
    <w:rsid w:val="00141522"/>
    <w:rsid w:val="00143A48"/>
    <w:rsid w:val="001571F6"/>
    <w:rsid w:val="001833B8"/>
    <w:rsid w:val="0019393E"/>
    <w:rsid w:val="00195E3B"/>
    <w:rsid w:val="00195F12"/>
    <w:rsid w:val="00195FCC"/>
    <w:rsid w:val="00196D9C"/>
    <w:rsid w:val="001A7F5B"/>
    <w:rsid w:val="001C39DB"/>
    <w:rsid w:val="001D3687"/>
    <w:rsid w:val="001D595D"/>
    <w:rsid w:val="001D597A"/>
    <w:rsid w:val="001F493D"/>
    <w:rsid w:val="002007E2"/>
    <w:rsid w:val="00200DD8"/>
    <w:rsid w:val="00204074"/>
    <w:rsid w:val="00216292"/>
    <w:rsid w:val="00222F05"/>
    <w:rsid w:val="002322B8"/>
    <w:rsid w:val="00232BF8"/>
    <w:rsid w:val="0024307A"/>
    <w:rsid w:val="002440DA"/>
    <w:rsid w:val="00251188"/>
    <w:rsid w:val="0026107F"/>
    <w:rsid w:val="00285F7A"/>
    <w:rsid w:val="00294927"/>
    <w:rsid w:val="002D297B"/>
    <w:rsid w:val="002D4CFF"/>
    <w:rsid w:val="002E236F"/>
    <w:rsid w:val="002E45E1"/>
    <w:rsid w:val="002F3A24"/>
    <w:rsid w:val="00302A62"/>
    <w:rsid w:val="00307FD2"/>
    <w:rsid w:val="0032362E"/>
    <w:rsid w:val="00323C23"/>
    <w:rsid w:val="00324651"/>
    <w:rsid w:val="00324756"/>
    <w:rsid w:val="00354517"/>
    <w:rsid w:val="003B193C"/>
    <w:rsid w:val="003B3654"/>
    <w:rsid w:val="003C3626"/>
    <w:rsid w:val="003F15C0"/>
    <w:rsid w:val="003F2E2F"/>
    <w:rsid w:val="003F598F"/>
    <w:rsid w:val="003F62BD"/>
    <w:rsid w:val="003F7339"/>
    <w:rsid w:val="004229D2"/>
    <w:rsid w:val="00427875"/>
    <w:rsid w:val="004479A5"/>
    <w:rsid w:val="004509BA"/>
    <w:rsid w:val="00461B67"/>
    <w:rsid w:val="00461D7D"/>
    <w:rsid w:val="00477EF9"/>
    <w:rsid w:val="0048101F"/>
    <w:rsid w:val="00482073"/>
    <w:rsid w:val="00494F5F"/>
    <w:rsid w:val="004B46D7"/>
    <w:rsid w:val="004C08F8"/>
    <w:rsid w:val="004F49FA"/>
    <w:rsid w:val="004F7EFA"/>
    <w:rsid w:val="00523145"/>
    <w:rsid w:val="00525F20"/>
    <w:rsid w:val="00532C62"/>
    <w:rsid w:val="00544EFF"/>
    <w:rsid w:val="00547E60"/>
    <w:rsid w:val="005B76F1"/>
    <w:rsid w:val="005C55CF"/>
    <w:rsid w:val="005D045A"/>
    <w:rsid w:val="005D082E"/>
    <w:rsid w:val="005D7CC9"/>
    <w:rsid w:val="005D7F32"/>
    <w:rsid w:val="005E49A5"/>
    <w:rsid w:val="005E6326"/>
    <w:rsid w:val="005F0C74"/>
    <w:rsid w:val="005F438A"/>
    <w:rsid w:val="00615E0A"/>
    <w:rsid w:val="0064169B"/>
    <w:rsid w:val="006466FF"/>
    <w:rsid w:val="00646D0D"/>
    <w:rsid w:val="00647F6B"/>
    <w:rsid w:val="006513C3"/>
    <w:rsid w:val="00662A50"/>
    <w:rsid w:val="00683254"/>
    <w:rsid w:val="006A726E"/>
    <w:rsid w:val="006B3245"/>
    <w:rsid w:val="006D12FF"/>
    <w:rsid w:val="006E1D08"/>
    <w:rsid w:val="006F037D"/>
    <w:rsid w:val="006F74A9"/>
    <w:rsid w:val="00700160"/>
    <w:rsid w:val="00713689"/>
    <w:rsid w:val="007147FA"/>
    <w:rsid w:val="00714AAA"/>
    <w:rsid w:val="0071776D"/>
    <w:rsid w:val="007331DF"/>
    <w:rsid w:val="0075250B"/>
    <w:rsid w:val="00763342"/>
    <w:rsid w:val="007638AB"/>
    <w:rsid w:val="00767F67"/>
    <w:rsid w:val="00780235"/>
    <w:rsid w:val="00782DE9"/>
    <w:rsid w:val="007B116A"/>
    <w:rsid w:val="007C0CF7"/>
    <w:rsid w:val="007C1AED"/>
    <w:rsid w:val="007C5C51"/>
    <w:rsid w:val="007D03CE"/>
    <w:rsid w:val="007F2A37"/>
    <w:rsid w:val="007F6363"/>
    <w:rsid w:val="0080236E"/>
    <w:rsid w:val="0080711F"/>
    <w:rsid w:val="00812336"/>
    <w:rsid w:val="0081473F"/>
    <w:rsid w:val="00816DFB"/>
    <w:rsid w:val="0082284F"/>
    <w:rsid w:val="008264DC"/>
    <w:rsid w:val="00830F97"/>
    <w:rsid w:val="008347A7"/>
    <w:rsid w:val="00835034"/>
    <w:rsid w:val="00845C4A"/>
    <w:rsid w:val="008460E1"/>
    <w:rsid w:val="0086302C"/>
    <w:rsid w:val="008632A3"/>
    <w:rsid w:val="00865BDE"/>
    <w:rsid w:val="00877552"/>
    <w:rsid w:val="00883214"/>
    <w:rsid w:val="00884018"/>
    <w:rsid w:val="0089684C"/>
    <w:rsid w:val="008B6620"/>
    <w:rsid w:val="008C1664"/>
    <w:rsid w:val="008C3EF6"/>
    <w:rsid w:val="008C6929"/>
    <w:rsid w:val="008E63BB"/>
    <w:rsid w:val="0092343B"/>
    <w:rsid w:val="00932FC2"/>
    <w:rsid w:val="00934C5A"/>
    <w:rsid w:val="00940522"/>
    <w:rsid w:val="0094389D"/>
    <w:rsid w:val="009451FC"/>
    <w:rsid w:val="009506D3"/>
    <w:rsid w:val="009578D9"/>
    <w:rsid w:val="00977437"/>
    <w:rsid w:val="00977B00"/>
    <w:rsid w:val="009A08E2"/>
    <w:rsid w:val="009B7C93"/>
    <w:rsid w:val="009C6C14"/>
    <w:rsid w:val="009E37E9"/>
    <w:rsid w:val="009E6D4E"/>
    <w:rsid w:val="009F09A6"/>
    <w:rsid w:val="009F15A7"/>
    <w:rsid w:val="00A02055"/>
    <w:rsid w:val="00A07A30"/>
    <w:rsid w:val="00A13ABB"/>
    <w:rsid w:val="00A1771F"/>
    <w:rsid w:val="00A2096F"/>
    <w:rsid w:val="00A44E1C"/>
    <w:rsid w:val="00A46C88"/>
    <w:rsid w:val="00A52BFB"/>
    <w:rsid w:val="00A539AF"/>
    <w:rsid w:val="00A71492"/>
    <w:rsid w:val="00A917BA"/>
    <w:rsid w:val="00AA3F66"/>
    <w:rsid w:val="00AA70A9"/>
    <w:rsid w:val="00AB6948"/>
    <w:rsid w:val="00AC2615"/>
    <w:rsid w:val="00AC2E83"/>
    <w:rsid w:val="00AF7CA3"/>
    <w:rsid w:val="00B00916"/>
    <w:rsid w:val="00B114B0"/>
    <w:rsid w:val="00B13CC7"/>
    <w:rsid w:val="00B26056"/>
    <w:rsid w:val="00B36987"/>
    <w:rsid w:val="00B44CF6"/>
    <w:rsid w:val="00B55CC7"/>
    <w:rsid w:val="00B770C8"/>
    <w:rsid w:val="00BA65D3"/>
    <w:rsid w:val="00BD1202"/>
    <w:rsid w:val="00BD54DC"/>
    <w:rsid w:val="00BE3480"/>
    <w:rsid w:val="00BF7A80"/>
    <w:rsid w:val="00C21AE0"/>
    <w:rsid w:val="00C50A48"/>
    <w:rsid w:val="00C819CC"/>
    <w:rsid w:val="00C8338E"/>
    <w:rsid w:val="00C87DB2"/>
    <w:rsid w:val="00C90ECE"/>
    <w:rsid w:val="00C921BC"/>
    <w:rsid w:val="00CA5709"/>
    <w:rsid w:val="00CC28F0"/>
    <w:rsid w:val="00CD6E75"/>
    <w:rsid w:val="00CE178D"/>
    <w:rsid w:val="00CE6234"/>
    <w:rsid w:val="00CF32A5"/>
    <w:rsid w:val="00D17144"/>
    <w:rsid w:val="00D53439"/>
    <w:rsid w:val="00D63E55"/>
    <w:rsid w:val="00D66949"/>
    <w:rsid w:val="00D71313"/>
    <w:rsid w:val="00D7777D"/>
    <w:rsid w:val="00D90478"/>
    <w:rsid w:val="00D97ED3"/>
    <w:rsid w:val="00DB4D57"/>
    <w:rsid w:val="00DC41F2"/>
    <w:rsid w:val="00DD3F8C"/>
    <w:rsid w:val="00DD4904"/>
    <w:rsid w:val="00DD555B"/>
    <w:rsid w:val="00DE3D58"/>
    <w:rsid w:val="00DE4352"/>
    <w:rsid w:val="00E114E5"/>
    <w:rsid w:val="00E15AF6"/>
    <w:rsid w:val="00E207AF"/>
    <w:rsid w:val="00E22FBE"/>
    <w:rsid w:val="00E31616"/>
    <w:rsid w:val="00E3666B"/>
    <w:rsid w:val="00E37FEB"/>
    <w:rsid w:val="00E4156A"/>
    <w:rsid w:val="00E54B21"/>
    <w:rsid w:val="00E715D5"/>
    <w:rsid w:val="00E82F77"/>
    <w:rsid w:val="00E90736"/>
    <w:rsid w:val="00EA00F4"/>
    <w:rsid w:val="00ED14FF"/>
    <w:rsid w:val="00EE6725"/>
    <w:rsid w:val="00EF3072"/>
    <w:rsid w:val="00EF5DC2"/>
    <w:rsid w:val="00F15A34"/>
    <w:rsid w:val="00F266A3"/>
    <w:rsid w:val="00F31310"/>
    <w:rsid w:val="00F60CD3"/>
    <w:rsid w:val="00F65D30"/>
    <w:rsid w:val="00F742BE"/>
    <w:rsid w:val="00F76D7E"/>
    <w:rsid w:val="00F87B8B"/>
    <w:rsid w:val="00FC29B7"/>
    <w:rsid w:val="00FD32C1"/>
    <w:rsid w:val="00FF72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D2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1492"/>
    <w:rPr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45C4A"/>
    <w:pPr>
      <w:keepNext/>
      <w:keepLines/>
      <w:spacing w:before="480"/>
      <w:outlineLvl w:val="0"/>
    </w:pPr>
    <w:rPr>
      <w:rFonts w:ascii="Myriad Pro Black" w:hAnsi="Myriad Pro Black"/>
      <w:bCs/>
      <w:color w:val="2690CC"/>
      <w:sz w:val="56"/>
      <w:szCs w:val="28"/>
    </w:rPr>
  </w:style>
  <w:style w:type="paragraph" w:styleId="2">
    <w:name w:val="heading 2"/>
    <w:next w:val="a"/>
    <w:link w:val="20"/>
    <w:uiPriority w:val="9"/>
    <w:qFormat/>
    <w:rsid w:val="004F49FA"/>
    <w:pPr>
      <w:keepNext/>
      <w:keepLines/>
      <w:spacing w:before="320" w:after="240" w:line="276" w:lineRule="auto"/>
      <w:outlineLvl w:val="1"/>
    </w:pPr>
    <w:rPr>
      <w:rFonts w:ascii="Myriad Pro" w:hAnsi="Myriad Pro"/>
      <w:b/>
      <w:bCs/>
      <w:sz w:val="28"/>
      <w:szCs w:val="26"/>
    </w:rPr>
  </w:style>
  <w:style w:type="paragraph" w:styleId="3">
    <w:name w:val="heading 3"/>
    <w:next w:val="a"/>
    <w:link w:val="30"/>
    <w:uiPriority w:val="9"/>
    <w:qFormat/>
    <w:rsid w:val="004F49FA"/>
    <w:pPr>
      <w:keepNext/>
      <w:keepLines/>
      <w:spacing w:before="200" w:after="200" w:line="276" w:lineRule="auto"/>
      <w:outlineLvl w:val="2"/>
    </w:pPr>
    <w:rPr>
      <w:rFonts w:ascii="Myriad Pro" w:hAnsi="Myriad Pro"/>
      <w:b/>
      <w:bCs/>
      <w:sz w:val="28"/>
      <w:szCs w:val="22"/>
    </w:rPr>
  </w:style>
  <w:style w:type="paragraph" w:styleId="4">
    <w:name w:val="heading 4"/>
    <w:next w:val="a"/>
    <w:link w:val="40"/>
    <w:uiPriority w:val="9"/>
    <w:qFormat/>
    <w:rsid w:val="000F5AFA"/>
    <w:pPr>
      <w:keepNext/>
      <w:keepLines/>
      <w:spacing w:before="200" w:after="120" w:line="276" w:lineRule="auto"/>
      <w:outlineLvl w:val="3"/>
    </w:pPr>
    <w:rPr>
      <w:rFonts w:ascii="Myriad Pro" w:hAnsi="Myriad Pro"/>
      <w:b/>
      <w:bCs/>
      <w:iCs/>
      <w:color w:val="2690CC"/>
      <w:sz w:val="36"/>
      <w:szCs w:val="22"/>
    </w:rPr>
  </w:style>
  <w:style w:type="paragraph" w:styleId="5">
    <w:name w:val="heading 5"/>
    <w:basedOn w:val="a"/>
    <w:next w:val="a"/>
    <w:qFormat/>
    <w:rsid w:val="00AC2E8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AC2E83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C4A"/>
    <w:rPr>
      <w:rFonts w:ascii="Myriad Pro Black" w:eastAsia="Times New Roman" w:hAnsi="Myriad Pro Black" w:cs="Times New Roman"/>
      <w:bCs/>
      <w:color w:val="2690CC"/>
      <w:sz w:val="56"/>
      <w:szCs w:val="28"/>
    </w:rPr>
  </w:style>
  <w:style w:type="paragraph" w:customStyle="1" w:styleId="Default">
    <w:name w:val="Default"/>
    <w:rsid w:val="00A917BA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styleId="a3">
    <w:name w:val="Hyperlink"/>
    <w:basedOn w:val="a0"/>
    <w:uiPriority w:val="99"/>
    <w:rsid w:val="005D7F32"/>
    <w:rPr>
      <w:color w:val="0000FF"/>
      <w:u w:val="single"/>
    </w:rPr>
  </w:style>
  <w:style w:type="paragraph" w:styleId="11">
    <w:name w:val="toc 1"/>
    <w:basedOn w:val="a"/>
    <w:next w:val="a"/>
    <w:autoRedefine/>
    <w:semiHidden/>
    <w:rsid w:val="005D7F32"/>
    <w:pPr>
      <w:tabs>
        <w:tab w:val="right" w:leader="underscore" w:pos="10146"/>
      </w:tabs>
      <w:spacing w:before="120"/>
      <w:jc w:val="center"/>
    </w:pPr>
    <w:rPr>
      <w:rFonts w:ascii="Times New Roman" w:hAnsi="Times New Roman"/>
      <w:b/>
      <w:bCs/>
      <w:iCs/>
      <w:szCs w:val="24"/>
    </w:rPr>
  </w:style>
  <w:style w:type="character" w:customStyle="1" w:styleId="20">
    <w:name w:val="Заголовок 2 Знак"/>
    <w:basedOn w:val="a0"/>
    <w:link w:val="2"/>
    <w:uiPriority w:val="9"/>
    <w:rsid w:val="004F49FA"/>
    <w:rPr>
      <w:rFonts w:ascii="Myriad Pro" w:hAnsi="Myriad Pro"/>
      <w:b/>
      <w:bCs/>
      <w:sz w:val="28"/>
      <w:szCs w:val="26"/>
      <w:lang w:val="ru-RU" w:eastAsia="ru-RU" w:bidi="ar-SA"/>
    </w:rPr>
  </w:style>
  <w:style w:type="character" w:customStyle="1" w:styleId="apple-converted-space">
    <w:name w:val="apple-converted-space"/>
    <w:basedOn w:val="a0"/>
    <w:rsid w:val="00A13ABB"/>
  </w:style>
  <w:style w:type="table" w:styleId="a4">
    <w:name w:val="Table Grid"/>
    <w:basedOn w:val="a1"/>
    <w:uiPriority w:val="59"/>
    <w:rsid w:val="0092343B"/>
    <w:tblPr>
      <w:tblInd w:w="0" w:type="dxa"/>
      <w:tblBorders>
        <w:top w:val="single" w:sz="4" w:space="0" w:color="222224"/>
        <w:left w:val="single" w:sz="4" w:space="0" w:color="222224"/>
        <w:bottom w:val="single" w:sz="4" w:space="0" w:color="222224"/>
        <w:right w:val="single" w:sz="4" w:space="0" w:color="222224"/>
        <w:insideH w:val="single" w:sz="4" w:space="0" w:color="222224"/>
        <w:insideV w:val="single" w:sz="4" w:space="0" w:color="222224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F49FA"/>
    <w:rPr>
      <w:rFonts w:ascii="Myriad Pro" w:hAnsi="Myriad Pro"/>
      <w:b/>
      <w:bCs/>
      <w:sz w:val="28"/>
      <w:szCs w:val="22"/>
      <w:lang w:val="ru-RU" w:eastAsia="ru-RU" w:bidi="ar-SA"/>
    </w:rPr>
  </w:style>
  <w:style w:type="paragraph" w:styleId="a5">
    <w:name w:val="header"/>
    <w:basedOn w:val="a"/>
    <w:link w:val="a6"/>
    <w:uiPriority w:val="99"/>
    <w:unhideWhenUsed/>
    <w:rsid w:val="006466F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66FF"/>
    <w:rPr>
      <w:sz w:val="28"/>
    </w:rPr>
  </w:style>
  <w:style w:type="paragraph" w:styleId="a7">
    <w:name w:val="footer"/>
    <w:basedOn w:val="a"/>
    <w:link w:val="a8"/>
    <w:uiPriority w:val="99"/>
    <w:unhideWhenUsed/>
    <w:rsid w:val="006466F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66FF"/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4F49F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49FA"/>
    <w:rPr>
      <w:rFonts w:ascii="Tahoma" w:hAnsi="Tahoma" w:cs="Tahoma"/>
      <w:sz w:val="16"/>
      <w:szCs w:val="16"/>
    </w:rPr>
  </w:style>
  <w:style w:type="paragraph" w:styleId="ab">
    <w:name w:val="No Spacing"/>
    <w:link w:val="ac"/>
    <w:uiPriority w:val="1"/>
    <w:qFormat/>
    <w:rsid w:val="004F49FA"/>
    <w:rPr>
      <w:sz w:val="22"/>
      <w:szCs w:val="22"/>
      <w:lang w:eastAsia="en-US"/>
    </w:rPr>
  </w:style>
  <w:style w:type="character" w:customStyle="1" w:styleId="ac">
    <w:name w:val="Без интервала Знак"/>
    <w:basedOn w:val="a0"/>
    <w:link w:val="ab"/>
    <w:uiPriority w:val="1"/>
    <w:rsid w:val="004F49FA"/>
    <w:rPr>
      <w:sz w:val="22"/>
      <w:szCs w:val="22"/>
      <w:lang w:val="ru-RU" w:eastAsia="en-US" w:bidi="ar-SA"/>
    </w:rPr>
  </w:style>
  <w:style w:type="paragraph" w:styleId="ad">
    <w:name w:val="Title"/>
    <w:basedOn w:val="a"/>
    <w:next w:val="a"/>
    <w:link w:val="ae"/>
    <w:uiPriority w:val="10"/>
    <w:qFormat/>
    <w:rsid w:val="00DB4D57"/>
    <w:pPr>
      <w:spacing w:after="300"/>
      <w:contextualSpacing/>
    </w:pPr>
    <w:rPr>
      <w:rFonts w:ascii="Myriad Pro Black" w:hAnsi="Myriad Pro Black"/>
      <w:caps/>
      <w:color w:val="2690CC"/>
      <w:spacing w:val="5"/>
      <w:kern w:val="28"/>
      <w:sz w:val="96"/>
      <w:szCs w:val="52"/>
    </w:rPr>
  </w:style>
  <w:style w:type="character" w:customStyle="1" w:styleId="ae">
    <w:name w:val="Название Знак"/>
    <w:basedOn w:val="a0"/>
    <w:link w:val="ad"/>
    <w:uiPriority w:val="10"/>
    <w:rsid w:val="00DB4D57"/>
    <w:rPr>
      <w:rFonts w:ascii="Myriad Pro Black" w:eastAsia="Times New Roman" w:hAnsi="Myriad Pro Black" w:cs="Times New Roman"/>
      <w:caps/>
      <w:color w:val="2690CC"/>
      <w:spacing w:val="5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rsid w:val="000F5AFA"/>
    <w:rPr>
      <w:rFonts w:ascii="Myriad Pro" w:hAnsi="Myriad Pro"/>
      <w:b/>
      <w:bCs/>
      <w:iCs/>
      <w:color w:val="2690CC"/>
      <w:sz w:val="36"/>
      <w:szCs w:val="22"/>
      <w:lang w:val="ru-RU" w:eastAsia="ru-RU" w:bidi="ar-SA"/>
    </w:rPr>
  </w:style>
  <w:style w:type="character" w:styleId="af">
    <w:name w:val="Strong"/>
    <w:basedOn w:val="a0"/>
    <w:uiPriority w:val="22"/>
    <w:qFormat/>
    <w:rsid w:val="00A71492"/>
    <w:rPr>
      <w:b/>
      <w:bCs/>
    </w:rPr>
  </w:style>
  <w:style w:type="paragraph" w:customStyle="1" w:styleId="14pt0">
    <w:name w:val="Обычный+14pt"/>
    <w:basedOn w:val="a"/>
    <w:link w:val="14pt1"/>
    <w:rsid w:val="006A726E"/>
  </w:style>
  <w:style w:type="paragraph" w:customStyle="1" w:styleId="14pt">
    <w:name w:val="Обычный + 14pt"/>
    <w:basedOn w:val="a"/>
    <w:link w:val="14pt2"/>
    <w:rsid w:val="006A726E"/>
    <w:pPr>
      <w:numPr>
        <w:numId w:val="3"/>
      </w:numPr>
      <w:ind w:left="480"/>
    </w:pPr>
    <w:rPr>
      <w:rFonts w:ascii="Arial" w:hAnsi="Arial" w:cs="Arial"/>
      <w:szCs w:val="24"/>
    </w:rPr>
  </w:style>
  <w:style w:type="character" w:customStyle="1" w:styleId="14pt2">
    <w:name w:val="Обычный + 14pt Знак"/>
    <w:basedOn w:val="a0"/>
    <w:link w:val="14pt"/>
    <w:rsid w:val="006A726E"/>
    <w:rPr>
      <w:rFonts w:ascii="Arial" w:hAnsi="Arial" w:cs="Arial"/>
      <w:sz w:val="24"/>
      <w:szCs w:val="24"/>
      <w:lang w:val="ru-RU" w:eastAsia="ru-RU" w:bidi="ar-SA"/>
    </w:rPr>
  </w:style>
  <w:style w:type="character" w:customStyle="1" w:styleId="14pt1">
    <w:name w:val="Обычный+14pt Знак"/>
    <w:basedOn w:val="a0"/>
    <w:link w:val="14pt0"/>
    <w:rsid w:val="005F0C74"/>
    <w:rPr>
      <w:rFonts w:ascii="Calibri" w:hAnsi="Calibri"/>
      <w:sz w:val="24"/>
      <w:szCs w:val="22"/>
      <w:lang w:val="ru-RU" w:eastAsia="ru-RU" w:bidi="ar-SA"/>
    </w:rPr>
  </w:style>
  <w:style w:type="paragraph" w:styleId="af0">
    <w:name w:val="List Paragraph"/>
    <w:basedOn w:val="a"/>
    <w:uiPriority w:val="34"/>
    <w:qFormat/>
    <w:rsid w:val="00072D80"/>
    <w:pPr>
      <w:ind w:left="720"/>
      <w:contextualSpacing/>
    </w:pPr>
  </w:style>
  <w:style w:type="character" w:styleId="af1">
    <w:name w:val="Subtle Emphasis"/>
    <w:uiPriority w:val="19"/>
    <w:qFormat/>
    <w:rsid w:val="00812336"/>
    <w:rPr>
      <w:b/>
      <w:i/>
      <w:iCs/>
      <w:color w:val="C00000"/>
    </w:rPr>
  </w:style>
  <w:style w:type="paragraph" w:customStyle="1" w:styleId="p2">
    <w:name w:val="p2"/>
    <w:basedOn w:val="a"/>
    <w:rsid w:val="005B76F1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f2">
    <w:name w:val="FollowedHyperlink"/>
    <w:basedOn w:val="a0"/>
    <w:uiPriority w:val="99"/>
    <w:semiHidden/>
    <w:unhideWhenUsed/>
    <w:rsid w:val="002610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84195">
          <w:blockQuote w:val="1"/>
          <w:marLeft w:val="0"/>
          <w:marRight w:val="0"/>
          <w:marTop w:val="225"/>
          <w:marBottom w:val="225"/>
          <w:divBdr>
            <w:top w:val="dotted" w:sz="6" w:space="0" w:color="464647"/>
            <w:left w:val="single" w:sz="24" w:space="8" w:color="61BC00"/>
            <w:bottom w:val="dotted" w:sz="6" w:space="0" w:color="464647"/>
            <w:right w:val="dotted" w:sz="6" w:space="8" w:color="464647"/>
          </w:divBdr>
        </w:div>
      </w:divsChild>
    </w:div>
    <w:div w:id="48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image" Target="media/image2.jpeg"/><Relationship Id="rId13" Type="http://schemas.microsoft.com/office/2007/relationships/hdphoto" Target="media/hdphoto2.wdp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-fresh@list.ru" TargetMode="External"/><Relationship Id="rId9" Type="http://schemas.openxmlformats.org/officeDocument/2006/relationships/hyperlink" Target="https://vk.com/sfresh88" TargetMode="External"/><Relationship Id="rId10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ofyafilippova@yandex.ru?subject=Landing%20Page" TargetMode="External"/><Relationship Id="rId4" Type="http://schemas.openxmlformats.org/officeDocument/2006/relationships/hyperlink" Target="https://vk.com/svezhaya_landing" TargetMode="External"/><Relationship Id="rId5" Type="http://schemas.openxmlformats.org/officeDocument/2006/relationships/hyperlink" Target="https://www.instagram.com/svezhaya_landing/" TargetMode="External"/><Relationship Id="rId1" Type="http://schemas.openxmlformats.org/officeDocument/2006/relationships/image" Target="media/image3.png"/><Relationship Id="rId2" Type="http://schemas.openxmlformats.org/officeDocument/2006/relationships/hyperlink" Target="http://www.svezhaya-landing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Larik\&#1052;&#1086;&#1080;%20&#1076;&#1086;&#1082;&#1091;&#1084;&#1077;&#1085;&#1090;&#1099;\Downloads\&#1050;&#1055;_&#1055;&#1088;&#1080;&#1083;&#1086;&#1078;&#1077;&#1085;&#1080;&#1077;&#1058;&#1088;&#1072;&#1085;&#1089;&#1042;&#1077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CC743-AFE9-1B4C-BF1D-48A71F74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Settings\Larik\Мои документы\Downloads\КП_ПриложениеТрансВеб.dot</Template>
  <TotalTime>322</TotalTime>
  <Pages>6</Pages>
  <Words>761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Larik</dc:creator>
  <cp:lastModifiedBy>Максим Пистонов</cp:lastModifiedBy>
  <cp:revision>42</cp:revision>
  <cp:lastPrinted>2012-10-11T14:07:00Z</cp:lastPrinted>
  <dcterms:created xsi:type="dcterms:W3CDTF">2016-01-05T15:21:00Z</dcterms:created>
  <dcterms:modified xsi:type="dcterms:W3CDTF">2017-01-22T20:28:00Z</dcterms:modified>
</cp:coreProperties>
</file>